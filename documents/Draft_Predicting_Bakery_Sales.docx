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3A76" w14:textId="67ECC737" w:rsidR="004D6B86" w:rsidRDefault="00397679">
      <w:pPr>
        <w:pStyle w:val="Title"/>
      </w:pPr>
      <w:r>
        <w:t xml:space="preserve">Predictive </w:t>
      </w:r>
      <w:r w:rsidR="008B768F">
        <w:t>Cami’s Bakery Sales</w:t>
      </w:r>
    </w:p>
    <w:p w14:paraId="4F64965C" w14:textId="1AE63B6D" w:rsidR="004D6B86" w:rsidRPr="00EC619A" w:rsidRDefault="00397679">
      <w:pPr>
        <w:pStyle w:val="Title2"/>
      </w:pPr>
      <w:r w:rsidRPr="00EC619A">
        <w:t>Gloria P. Moore</w:t>
      </w:r>
    </w:p>
    <w:p w14:paraId="60E92AED" w14:textId="5102FB9B" w:rsidR="004D6B86" w:rsidRDefault="00397679">
      <w:pPr>
        <w:pStyle w:val="Title2"/>
      </w:pPr>
      <w:r w:rsidRPr="00397679">
        <w:t>DSC680_Applied D</w:t>
      </w:r>
      <w:r>
        <w:t>ata Science</w:t>
      </w:r>
    </w:p>
    <w:p w14:paraId="7A7B4BD6" w14:textId="78BBDB1D" w:rsidR="00397679" w:rsidRPr="00397679" w:rsidRDefault="00397679">
      <w:pPr>
        <w:pStyle w:val="Title2"/>
      </w:pPr>
      <w:r>
        <w:t>Bellevue University</w:t>
      </w:r>
    </w:p>
    <w:p w14:paraId="6C20A854" w14:textId="57144E53" w:rsidR="004D6B86" w:rsidRDefault="004D6B86">
      <w:pPr>
        <w:pStyle w:val="Title"/>
      </w:pPr>
    </w:p>
    <w:p w14:paraId="3BE67D60" w14:textId="60527076" w:rsidR="004D6B86" w:rsidRPr="00A4757D" w:rsidRDefault="00397679" w:rsidP="00397679">
      <w:pPr>
        <w:jc w:val="center"/>
      </w:pPr>
      <w:r>
        <w:t>Bellevue University Data Science Master’s Program</w:t>
      </w:r>
    </w:p>
    <w:p w14:paraId="1464A438" w14:textId="77777777" w:rsidR="004D6B86" w:rsidRDefault="00345333">
      <w:pPr>
        <w:pStyle w:val="SectionTitle"/>
      </w:pPr>
      <w:r>
        <w:lastRenderedPageBreak/>
        <w:t>Abstract</w:t>
      </w:r>
    </w:p>
    <w:p w14:paraId="70DABB2F" w14:textId="1B33285A" w:rsidR="00464C8F" w:rsidRDefault="008B768F" w:rsidP="008B768F">
      <w:pPr>
        <w:pStyle w:val="NoSpacing"/>
      </w:pPr>
      <w:r>
        <w:t>Predictions is a word that is heard a lot nowadays, predicting sales is a sentence that it is not so new, however is new being commonly used by big number of business executives, how much am I going to sell to be able to develop accurate budget strategies? Where and when am I going to sell? Predicting sales will save a lot of money in time and resources that can be used more effectively if there is an accurate sale prediction available to the decision maker in a company. For this project I am using my own business to predict net sales based on data collected from previous sales and website traffic behavior, using graph analysis to draw a data driven marketing strategy that allow me to increase my sales. The following document will take you through some of my Home-Based bakery data, collected from the invoice system and from the website administrator system. The feature used to predict the Net sales of the bakery were, d</w:t>
      </w:r>
      <w:r>
        <w:t xml:space="preserve">ate, Tip, </w:t>
      </w:r>
      <w:r>
        <w:t>number of p</w:t>
      </w:r>
      <w:r>
        <w:t>age</w:t>
      </w:r>
      <w:r>
        <w:t xml:space="preserve"> v</w:t>
      </w:r>
      <w:r>
        <w:t xml:space="preserve">iews, </w:t>
      </w:r>
      <w:r>
        <w:t>number of site s</w:t>
      </w:r>
      <w:r>
        <w:t>essions,</w:t>
      </w:r>
      <w:r>
        <w:t xml:space="preserve"> u</w:t>
      </w:r>
      <w:r>
        <w:t>nique</w:t>
      </w:r>
      <w:r>
        <w:t xml:space="preserve"> v</w:t>
      </w:r>
      <w:r>
        <w:t xml:space="preserve">isitor, </w:t>
      </w:r>
      <w:r>
        <w:t>and duration of the session on my website. Linear regression model was used initially to predict the sales getting a R2 of 0.035, that represent a low value for this model.</w:t>
      </w:r>
    </w:p>
    <w:p w14:paraId="1F5DE9B0" w14:textId="77777777" w:rsidR="00464C8F" w:rsidRDefault="00464C8F" w:rsidP="00EC619A">
      <w:pPr>
        <w:pStyle w:val="NoSpacing"/>
      </w:pPr>
    </w:p>
    <w:p w14:paraId="65875307" w14:textId="77777777" w:rsidR="00EC619A" w:rsidRDefault="00EC619A" w:rsidP="00EC619A">
      <w:pPr>
        <w:pStyle w:val="NoSpacing"/>
      </w:pPr>
    </w:p>
    <w:p w14:paraId="0EFDD5CF" w14:textId="77777777" w:rsidR="00EC619A" w:rsidRDefault="00EC619A" w:rsidP="00EC619A">
      <w:pPr>
        <w:pStyle w:val="NoSpacing"/>
      </w:pPr>
    </w:p>
    <w:p w14:paraId="0C2567B3" w14:textId="77777777" w:rsidR="00EC619A" w:rsidRDefault="00EC619A" w:rsidP="00EC619A">
      <w:pPr>
        <w:pStyle w:val="NoSpacing"/>
      </w:pPr>
    </w:p>
    <w:p w14:paraId="54530459" w14:textId="77777777" w:rsidR="00EC619A" w:rsidRDefault="00EC619A" w:rsidP="00EC619A">
      <w:pPr>
        <w:pStyle w:val="NoSpacing"/>
      </w:pPr>
    </w:p>
    <w:p w14:paraId="519400C2" w14:textId="3263FE7B" w:rsidR="00EC619A" w:rsidRDefault="00EC619A" w:rsidP="00EC619A">
      <w:pPr>
        <w:pStyle w:val="NoSpacing"/>
      </w:pPr>
    </w:p>
    <w:p w14:paraId="4126939E" w14:textId="7FF9F38E" w:rsidR="008B768F" w:rsidRDefault="008B768F" w:rsidP="00EC619A">
      <w:pPr>
        <w:pStyle w:val="NoSpacing"/>
      </w:pPr>
    </w:p>
    <w:p w14:paraId="330182A7" w14:textId="77777777" w:rsidR="008B768F" w:rsidRDefault="008B768F" w:rsidP="00EC619A">
      <w:pPr>
        <w:pStyle w:val="NoSpacing"/>
      </w:pPr>
    </w:p>
    <w:p w14:paraId="06D14B99" w14:textId="6FF54D12" w:rsidR="00EC619A" w:rsidRDefault="00EC619A" w:rsidP="00EC619A">
      <w:pPr>
        <w:pStyle w:val="NoSpacing"/>
      </w:pPr>
    </w:p>
    <w:p w14:paraId="08F5AA4F" w14:textId="77777777" w:rsidR="00EC619A" w:rsidRDefault="00EC619A" w:rsidP="00EC619A">
      <w:pPr>
        <w:pStyle w:val="NoSpacing"/>
        <w:jc w:val="center"/>
      </w:pPr>
      <w:r>
        <w:lastRenderedPageBreak/>
        <w:t>Method</w:t>
      </w:r>
    </w:p>
    <w:p w14:paraId="4CF4CA19" w14:textId="22893D0C" w:rsidR="00060446" w:rsidRDefault="00E70AE8" w:rsidP="00E70AE8">
      <w:pPr>
        <w:pStyle w:val="NoSpacing"/>
      </w:pPr>
      <w:r>
        <w:t>The method used for this project was Linear regression, trying to predict future Net sales for the bakery, the features used for this prediction were:</w:t>
      </w:r>
    </w:p>
    <w:p w14:paraId="6A2FDC0E" w14:textId="04BC2A38" w:rsidR="00E70AE8" w:rsidRDefault="00E70AE8" w:rsidP="00E70AE8">
      <w:pPr>
        <w:pStyle w:val="NoSpacing"/>
        <w:numPr>
          <w:ilvl w:val="0"/>
          <w:numId w:val="13"/>
        </w:numPr>
      </w:pPr>
      <w:r>
        <w:t>D</w:t>
      </w:r>
      <w:r>
        <w:t>ate</w:t>
      </w:r>
      <w:r>
        <w:t xml:space="preserve">: The date </w:t>
      </w:r>
      <w:proofErr w:type="gramStart"/>
      <w:r>
        <w:t>represent</w:t>
      </w:r>
      <w:proofErr w:type="gramEnd"/>
      <w:r>
        <w:t xml:space="preserve"> the date were a sale was done</w:t>
      </w:r>
    </w:p>
    <w:p w14:paraId="5C4CC318" w14:textId="67AB7730" w:rsidR="00E70AE8" w:rsidRDefault="00E70AE8" w:rsidP="00E70AE8">
      <w:pPr>
        <w:pStyle w:val="NoSpacing"/>
        <w:numPr>
          <w:ilvl w:val="0"/>
          <w:numId w:val="13"/>
        </w:numPr>
      </w:pPr>
      <w:r>
        <w:t>Tip</w:t>
      </w:r>
      <w:r>
        <w:t>: Tip left in the sale (US$)</w:t>
      </w:r>
    </w:p>
    <w:p w14:paraId="6A3EC1BC" w14:textId="7B6E802B" w:rsidR="00E70AE8" w:rsidRDefault="00E70AE8" w:rsidP="00E70AE8">
      <w:pPr>
        <w:pStyle w:val="NoSpacing"/>
        <w:numPr>
          <w:ilvl w:val="0"/>
          <w:numId w:val="13"/>
        </w:numPr>
      </w:pPr>
      <w:r>
        <w:t>N</w:t>
      </w:r>
      <w:r>
        <w:t xml:space="preserve">umber of </w:t>
      </w:r>
      <w:proofErr w:type="gramStart"/>
      <w:r>
        <w:t>page</w:t>
      </w:r>
      <w:proofErr w:type="gramEnd"/>
      <w:r>
        <w:t xml:space="preserve"> views</w:t>
      </w:r>
      <w:r>
        <w:t>: is the number of times that a single visitor load my page [1]</w:t>
      </w:r>
    </w:p>
    <w:p w14:paraId="517582C6" w14:textId="3F3899A0" w:rsidR="00E70AE8" w:rsidRDefault="00E70AE8" w:rsidP="00E70AE8">
      <w:pPr>
        <w:pStyle w:val="NoSpacing"/>
        <w:numPr>
          <w:ilvl w:val="0"/>
          <w:numId w:val="13"/>
        </w:numPr>
      </w:pPr>
      <w:r>
        <w:t>N</w:t>
      </w:r>
      <w:r>
        <w:t>umber of site sessions</w:t>
      </w:r>
      <w:r>
        <w:t>: Number of site sessions, represent a single visit for a specific user, so a page visit can include several sessions [1]</w:t>
      </w:r>
    </w:p>
    <w:p w14:paraId="3B0701AA" w14:textId="060E7A10" w:rsidR="00E70AE8" w:rsidRDefault="00E70AE8" w:rsidP="00E70AE8">
      <w:pPr>
        <w:pStyle w:val="NoSpacing"/>
        <w:numPr>
          <w:ilvl w:val="0"/>
          <w:numId w:val="13"/>
        </w:numPr>
      </w:pPr>
      <w:r>
        <w:t>U</w:t>
      </w:r>
      <w:r>
        <w:t>nique visitor</w:t>
      </w:r>
      <w:r>
        <w:t>: each time that a user visits my website for the first time.</w:t>
      </w:r>
    </w:p>
    <w:p w14:paraId="05F7B61A" w14:textId="2360D713" w:rsidR="00E70AE8" w:rsidRDefault="00E70AE8" w:rsidP="00E70AE8">
      <w:pPr>
        <w:pStyle w:val="NoSpacing"/>
        <w:numPr>
          <w:ilvl w:val="0"/>
          <w:numId w:val="13"/>
        </w:numPr>
      </w:pPr>
      <w:r>
        <w:t>D</w:t>
      </w:r>
      <w:r>
        <w:t>uration of the session</w:t>
      </w:r>
      <w:r>
        <w:t>: How long in second a session last for each visitor.</w:t>
      </w:r>
    </w:p>
    <w:p w14:paraId="5527C93F" w14:textId="4466FBB2" w:rsidR="00E70AE8" w:rsidRDefault="00E70AE8" w:rsidP="00E70AE8">
      <w:pPr>
        <w:pStyle w:val="NoSpacing"/>
        <w:ind w:left="360"/>
      </w:pPr>
      <w:proofErr w:type="spellStart"/>
      <w:r>
        <w:t>Jupyter</w:t>
      </w:r>
      <w:proofErr w:type="spellEnd"/>
      <w:r>
        <w:t xml:space="preserve"> notebook was used to collect, clean, organize, process and analyze the data, </w:t>
      </w:r>
      <w:proofErr w:type="gramStart"/>
      <w:r>
        <w:t>Pandas</w:t>
      </w:r>
      <w:proofErr w:type="gramEnd"/>
      <w:r>
        <w:t xml:space="preserve"> library was the most used library for the project, Tableau was used for some of the graphs analysis</w:t>
      </w:r>
    </w:p>
    <w:p w14:paraId="3DD2A89E" w14:textId="559B7DC7" w:rsidR="00055F02" w:rsidRDefault="00055F02" w:rsidP="00E70AE8">
      <w:pPr>
        <w:pStyle w:val="NoSpacing"/>
        <w:ind w:left="360"/>
      </w:pPr>
    </w:p>
    <w:p w14:paraId="493526F7" w14:textId="1724AC3F" w:rsidR="00055F02" w:rsidRDefault="00055F02" w:rsidP="00E70AE8">
      <w:pPr>
        <w:pStyle w:val="NoSpacing"/>
        <w:ind w:left="360"/>
      </w:pPr>
    </w:p>
    <w:p w14:paraId="74F0B08B" w14:textId="50B1C586" w:rsidR="00055F02" w:rsidRDefault="00055F02" w:rsidP="00E70AE8">
      <w:pPr>
        <w:pStyle w:val="NoSpacing"/>
        <w:ind w:left="360"/>
      </w:pPr>
    </w:p>
    <w:p w14:paraId="4EF3776D" w14:textId="6D3970F4" w:rsidR="00055F02" w:rsidRDefault="00055F02" w:rsidP="00E70AE8">
      <w:pPr>
        <w:pStyle w:val="NoSpacing"/>
        <w:ind w:left="360"/>
      </w:pPr>
    </w:p>
    <w:p w14:paraId="4FAF311B" w14:textId="0EFBCB61" w:rsidR="00055F02" w:rsidRDefault="00055F02" w:rsidP="00E70AE8">
      <w:pPr>
        <w:pStyle w:val="NoSpacing"/>
        <w:ind w:left="360"/>
      </w:pPr>
    </w:p>
    <w:p w14:paraId="6CB5F14C" w14:textId="1AF6DF22" w:rsidR="00055F02" w:rsidRDefault="00055F02" w:rsidP="00E70AE8">
      <w:pPr>
        <w:pStyle w:val="NoSpacing"/>
        <w:ind w:left="360"/>
      </w:pPr>
    </w:p>
    <w:p w14:paraId="0BDACBD5" w14:textId="63CA71DC" w:rsidR="00055F02" w:rsidRDefault="00055F02" w:rsidP="00E70AE8">
      <w:pPr>
        <w:pStyle w:val="NoSpacing"/>
        <w:ind w:left="360"/>
      </w:pPr>
    </w:p>
    <w:p w14:paraId="687EE9B3" w14:textId="67D85DA1" w:rsidR="00055F02" w:rsidRDefault="00055F02" w:rsidP="00E70AE8">
      <w:pPr>
        <w:pStyle w:val="NoSpacing"/>
        <w:ind w:left="360"/>
      </w:pPr>
    </w:p>
    <w:p w14:paraId="728CCF03" w14:textId="77777777" w:rsidR="00055F02" w:rsidRDefault="00055F02" w:rsidP="00E70AE8">
      <w:pPr>
        <w:pStyle w:val="NoSpacing"/>
        <w:ind w:left="360"/>
      </w:pPr>
    </w:p>
    <w:p w14:paraId="0A6EE337" w14:textId="452374EC" w:rsidR="00E70AE8" w:rsidRDefault="00E70AE8" w:rsidP="00E70AE8">
      <w:pPr>
        <w:pStyle w:val="NoSpacing"/>
        <w:ind w:left="360"/>
      </w:pPr>
      <w:r>
        <w:lastRenderedPageBreak/>
        <w:tab/>
        <w:t xml:space="preserve">The target variable was </w:t>
      </w:r>
      <w:r w:rsidR="00055F02">
        <w:t>defined</w:t>
      </w:r>
      <w:r>
        <w:t xml:space="preserve"> as Net sales, Gross sales was dropped because it did not have any variation compared with Net Sales, the gra</w:t>
      </w:r>
      <w:r w:rsidR="00055F02">
        <w:t>p</w:t>
      </w:r>
      <w:r>
        <w:t xml:space="preserve">h analysis for the target variable </w:t>
      </w:r>
      <w:r w:rsidR="00055F02">
        <w:t>include</w:t>
      </w:r>
      <w:r>
        <w:t xml:space="preserve"> Line graph to compare sales </w:t>
      </w:r>
      <w:r w:rsidR="00055F02">
        <w:t>in</w:t>
      </w:r>
      <w:r>
        <w:t xml:space="preserve"> 2020 and 2021 by month</w:t>
      </w:r>
      <w:r w:rsidR="00055F02">
        <w:t>:</w:t>
      </w:r>
    </w:p>
    <w:p w14:paraId="61792659" w14:textId="6EBAB3C3" w:rsidR="00055F02" w:rsidRDefault="00055F02" w:rsidP="00055F02">
      <w:pPr>
        <w:pStyle w:val="NoSpacing"/>
        <w:ind w:left="360"/>
        <w:jc w:val="center"/>
      </w:pPr>
      <w:r>
        <w:rPr>
          <w:noProof/>
        </w:rPr>
        <w:drawing>
          <wp:inline distT="0" distB="0" distL="0" distR="0" wp14:anchorId="0B8F387A" wp14:editId="6E5170DF">
            <wp:extent cx="3067050" cy="289803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9" cstate="email">
                      <a:extLst>
                        <a:ext uri="{28A0092B-C50C-407E-A947-70E740481C1C}">
                          <a14:useLocalDpi xmlns:a14="http://schemas.microsoft.com/office/drawing/2010/main"/>
                        </a:ext>
                      </a:extLst>
                    </a:blip>
                    <a:srcRect b="10676"/>
                    <a:stretch/>
                  </pic:blipFill>
                  <pic:spPr bwMode="auto">
                    <a:xfrm>
                      <a:off x="0" y="0"/>
                      <a:ext cx="3077953" cy="2908334"/>
                    </a:xfrm>
                    <a:prstGeom prst="rect">
                      <a:avLst/>
                    </a:prstGeom>
                    <a:ln>
                      <a:noFill/>
                    </a:ln>
                    <a:extLst>
                      <a:ext uri="{53640926-AAD7-44D8-BBD7-CCE9431645EC}">
                        <a14:shadowObscured xmlns:a14="http://schemas.microsoft.com/office/drawing/2010/main"/>
                      </a:ext>
                    </a:extLst>
                  </pic:spPr>
                </pic:pic>
              </a:graphicData>
            </a:graphic>
          </wp:inline>
        </w:drawing>
      </w:r>
    </w:p>
    <w:p w14:paraId="40363743" w14:textId="3D575B36" w:rsidR="00060446" w:rsidRDefault="00055F02" w:rsidP="000C73CE">
      <w:pPr>
        <w:pStyle w:val="NoSpacing"/>
        <w:jc w:val="center"/>
      </w:pPr>
      <w:r>
        <w:t>Sales was compared with Page Visits by Time of the Day</w:t>
      </w:r>
    </w:p>
    <w:p w14:paraId="6FAEA6B5" w14:textId="7192A791" w:rsidR="00055F02" w:rsidRDefault="00055F02" w:rsidP="000C73CE">
      <w:pPr>
        <w:pStyle w:val="NoSpacing"/>
        <w:jc w:val="center"/>
      </w:pPr>
      <w:r>
        <w:rPr>
          <w:noProof/>
        </w:rPr>
        <w:drawing>
          <wp:inline distT="0" distB="0" distL="0" distR="0" wp14:anchorId="223369B4" wp14:editId="01CCF3E6">
            <wp:extent cx="4229100" cy="317047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4242903" cy="3180818"/>
                    </a:xfrm>
                    <a:prstGeom prst="rect">
                      <a:avLst/>
                    </a:prstGeom>
                  </pic:spPr>
                </pic:pic>
              </a:graphicData>
            </a:graphic>
          </wp:inline>
        </w:drawing>
      </w:r>
    </w:p>
    <w:p w14:paraId="533A8FF1" w14:textId="5B530B18" w:rsidR="00060446" w:rsidRDefault="00060446" w:rsidP="000C73CE">
      <w:pPr>
        <w:pStyle w:val="NoSpacing"/>
        <w:jc w:val="center"/>
      </w:pPr>
    </w:p>
    <w:p w14:paraId="1BDD87D0" w14:textId="38DA9BA3" w:rsidR="00055F02" w:rsidRDefault="00055F02" w:rsidP="000C73CE">
      <w:pPr>
        <w:pStyle w:val="NoSpacing"/>
        <w:jc w:val="center"/>
      </w:pPr>
      <w:r>
        <w:lastRenderedPageBreak/>
        <w:t xml:space="preserve">Histograms were created for the features and target </w:t>
      </w:r>
      <w:proofErr w:type="gramStart"/>
      <w:r>
        <w:t>variable,</w:t>
      </w:r>
      <w:proofErr w:type="gramEnd"/>
      <w:r>
        <w:t xml:space="preserve"> from these graphs the Gross Sales column was dropped because it does not present any significant difference from Net sales</w:t>
      </w:r>
    </w:p>
    <w:p w14:paraId="1F22A3BC" w14:textId="359193A8" w:rsidR="00055F02" w:rsidRDefault="00055F02" w:rsidP="000C73CE">
      <w:pPr>
        <w:pStyle w:val="NoSpacing"/>
        <w:jc w:val="center"/>
      </w:pPr>
      <w:r w:rsidRPr="00055F02">
        <w:drawing>
          <wp:inline distT="0" distB="0" distL="0" distR="0" wp14:anchorId="73D345A0" wp14:editId="1FD5A265">
            <wp:extent cx="6305550" cy="4145764"/>
            <wp:effectExtent l="0" t="0" r="0" b="762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6310448" cy="4148984"/>
                    </a:xfrm>
                    <a:prstGeom prst="rect">
                      <a:avLst/>
                    </a:prstGeom>
                  </pic:spPr>
                </pic:pic>
              </a:graphicData>
            </a:graphic>
          </wp:inline>
        </w:drawing>
      </w:r>
    </w:p>
    <w:p w14:paraId="2CDA6CE6" w14:textId="7E891085" w:rsidR="00055F02" w:rsidRDefault="00055F02" w:rsidP="00055F02">
      <w:pPr>
        <w:pStyle w:val="NoSpacing"/>
      </w:pPr>
      <w:r>
        <w:tab/>
        <w:t>These Histograms were be used to support marketing strategies like:</w:t>
      </w:r>
    </w:p>
    <w:p w14:paraId="6B4BA9C3" w14:textId="18CA3E9E" w:rsidR="00055F02" w:rsidRDefault="00055F02" w:rsidP="00055F02">
      <w:pPr>
        <w:pStyle w:val="NoSpacing"/>
        <w:numPr>
          <w:ilvl w:val="0"/>
          <w:numId w:val="15"/>
        </w:numPr>
      </w:pPr>
      <w:r>
        <w:t>Time of the date to post on social media or to promote the website: from 11 am to 4 pm</w:t>
      </w:r>
    </w:p>
    <w:p w14:paraId="21D1011A" w14:textId="1B1D2D18" w:rsidR="00055F02" w:rsidRDefault="00055F02" w:rsidP="00055F02">
      <w:pPr>
        <w:pStyle w:val="NoSpacing"/>
        <w:numPr>
          <w:ilvl w:val="0"/>
          <w:numId w:val="15"/>
        </w:numPr>
      </w:pPr>
      <w:r>
        <w:t>The ends of each month present high volume of sales, what brings the idea to increase promotions and Sales strategies for the second week of each month to increase sales.</w:t>
      </w:r>
    </w:p>
    <w:p w14:paraId="602D3269" w14:textId="562033F5" w:rsidR="00055F02" w:rsidRDefault="00055F02" w:rsidP="00055F02">
      <w:pPr>
        <w:pStyle w:val="NoSpacing"/>
        <w:numPr>
          <w:ilvl w:val="0"/>
          <w:numId w:val="15"/>
        </w:numPr>
      </w:pPr>
      <w:r>
        <w:t>Most of the sales have an average value of $100, this will be helpful to design wedding cake sale strategies, wedding cakes are more expensive what will bring Net sales up.</w:t>
      </w:r>
    </w:p>
    <w:p w14:paraId="2C762FE5" w14:textId="53115FCF" w:rsidR="00063D21" w:rsidRDefault="00063D21" w:rsidP="00055F02">
      <w:pPr>
        <w:pStyle w:val="NoSpacing"/>
        <w:numPr>
          <w:ilvl w:val="0"/>
          <w:numId w:val="15"/>
        </w:numPr>
      </w:pPr>
      <w:r>
        <w:lastRenderedPageBreak/>
        <w:t>Most of the sales does not generate tips, usually small business does not receive tips, what it might be removed as a request from the invoice system.</w:t>
      </w:r>
    </w:p>
    <w:p w14:paraId="38243CA1" w14:textId="3F064D83" w:rsidR="00063D21" w:rsidRDefault="00063D21" w:rsidP="00063D21">
      <w:pPr>
        <w:pStyle w:val="NoSpacing"/>
        <w:ind w:left="720"/>
      </w:pPr>
      <w:r>
        <w:t>Other graph analysis that was made is the website visits by location.</w:t>
      </w:r>
    </w:p>
    <w:p w14:paraId="6EC38EE3" w14:textId="5B766E79" w:rsidR="00063D21" w:rsidRDefault="00063D21" w:rsidP="00063D21">
      <w:pPr>
        <w:pStyle w:val="NoSpacing"/>
        <w:ind w:left="720"/>
      </w:pPr>
      <w:r>
        <w:rPr>
          <w:noProof/>
        </w:rPr>
        <w:drawing>
          <wp:inline distT="0" distB="0" distL="0" distR="0" wp14:anchorId="6978EFB2" wp14:editId="55527893">
            <wp:extent cx="6140272" cy="340995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stretch>
                      <a:fillRect/>
                    </a:stretch>
                  </pic:blipFill>
                  <pic:spPr>
                    <a:xfrm>
                      <a:off x="0" y="0"/>
                      <a:ext cx="6149332" cy="3414981"/>
                    </a:xfrm>
                    <a:prstGeom prst="rect">
                      <a:avLst/>
                    </a:prstGeom>
                  </pic:spPr>
                </pic:pic>
              </a:graphicData>
            </a:graphic>
          </wp:inline>
        </w:drawing>
      </w:r>
      <w:r>
        <w:t xml:space="preserve"> </w:t>
      </w:r>
    </w:p>
    <w:p w14:paraId="0C88B0D0" w14:textId="566BDCFD" w:rsidR="00063D21" w:rsidRDefault="00063D21" w:rsidP="00063D21">
      <w:pPr>
        <w:pStyle w:val="NoSpacing"/>
      </w:pPr>
      <w:r>
        <w:tab/>
        <w:t>Most of the clients as expected, come from Florida, but it is interesting how many visits I get from the whole East Coast, this might be because the bakery offers delivery, but based on this analysis, we started a new promotion of free delivery to Disney with orders of $100 or more. Future analysis will determine how effective this strategy went. We are starting another project to ship cakes out of the State, based on the number of visitors from all over the country.</w:t>
      </w:r>
    </w:p>
    <w:p w14:paraId="0309AF9A" w14:textId="5B779BEA" w:rsidR="00063D21" w:rsidRDefault="00063D21" w:rsidP="00063D21">
      <w:pPr>
        <w:pStyle w:val="NoSpacing"/>
      </w:pPr>
      <w:r>
        <w:tab/>
        <w:t>Website visits has been decreasing lately in contrast with the increasing sales (Appendix 1), this phenomenon will be analyzed further in time when we get more data coming from the promotions and marketing done lately.</w:t>
      </w:r>
    </w:p>
    <w:p w14:paraId="62E376D8" w14:textId="4B5320F2" w:rsidR="00063D21" w:rsidRDefault="00063D21" w:rsidP="00063D21">
      <w:pPr>
        <w:pStyle w:val="NoSpacing"/>
      </w:pPr>
    </w:p>
    <w:p w14:paraId="7F14BCDA" w14:textId="492F766B" w:rsidR="00063D21" w:rsidRDefault="00063D21" w:rsidP="00063D21">
      <w:pPr>
        <w:pStyle w:val="NoSpacing"/>
      </w:pPr>
    </w:p>
    <w:p w14:paraId="030D398E" w14:textId="1889C280" w:rsidR="000C73CE" w:rsidRDefault="000C73CE" w:rsidP="000C73CE">
      <w:pPr>
        <w:pStyle w:val="NoSpacing"/>
        <w:jc w:val="center"/>
      </w:pPr>
      <w:r>
        <w:t>Modeling</w:t>
      </w:r>
    </w:p>
    <w:p w14:paraId="336C9DB9" w14:textId="5F3D0D41" w:rsidR="000C73CE" w:rsidRDefault="000C73CE" w:rsidP="000C73CE">
      <w:pPr>
        <w:pStyle w:val="NoSpacing"/>
      </w:pPr>
      <w:r>
        <w:tab/>
        <w:t>As part of the modeling process, a correlation analysis on the variables was made, and this were the results.</w:t>
      </w:r>
    </w:p>
    <w:p w14:paraId="2D424441" w14:textId="147B3DA2" w:rsidR="000C73CE" w:rsidRDefault="00063D21" w:rsidP="000C73CE">
      <w:pPr>
        <w:pStyle w:val="NoSpacing"/>
      </w:pPr>
      <w:r w:rsidRPr="00063D21">
        <w:drawing>
          <wp:inline distT="0" distB="0" distL="0" distR="0" wp14:anchorId="56F82713" wp14:editId="1B74432D">
            <wp:extent cx="5943600" cy="6348095"/>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13"/>
                    <a:stretch>
                      <a:fillRect/>
                    </a:stretch>
                  </pic:blipFill>
                  <pic:spPr>
                    <a:xfrm>
                      <a:off x="0" y="0"/>
                      <a:ext cx="5943600" cy="6348095"/>
                    </a:xfrm>
                    <a:prstGeom prst="rect">
                      <a:avLst/>
                    </a:prstGeom>
                  </pic:spPr>
                </pic:pic>
              </a:graphicData>
            </a:graphic>
          </wp:inline>
        </w:drawing>
      </w:r>
    </w:p>
    <w:p w14:paraId="34E8491D" w14:textId="35211B8A" w:rsidR="000C73CE" w:rsidRDefault="000C73CE" w:rsidP="000C73CE">
      <w:pPr>
        <w:pStyle w:val="NoSpacing"/>
      </w:pPr>
      <w:r>
        <w:lastRenderedPageBreak/>
        <w:tab/>
      </w:r>
      <w:r w:rsidR="00063D21">
        <w:t>The correlation map does not show any strong correlation values in between variables, it can be concluded that more visitors the website gets, more sales are done, however this correlation values does not show this relationship.</w:t>
      </w:r>
    </w:p>
    <w:p w14:paraId="0A1BC073" w14:textId="5AF03D3D" w:rsidR="000C73CE" w:rsidRDefault="000C73CE" w:rsidP="000C73CE">
      <w:pPr>
        <w:pStyle w:val="NoSpacing"/>
      </w:pPr>
      <w:r>
        <w:tab/>
      </w:r>
      <w:r w:rsidR="00063D21">
        <w:t>The first attempt of model is a Linear regression with the following results:</w:t>
      </w:r>
    </w:p>
    <w:p w14:paraId="343587C7" w14:textId="77777777" w:rsidR="00063D21" w:rsidRPr="00063D21" w:rsidRDefault="00063D21" w:rsidP="00063D21">
      <w:pPr>
        <w:pStyle w:val="HTMLPreformatted"/>
        <w:shd w:val="clear" w:color="auto" w:fill="FFFFFF"/>
        <w:wordWrap w:val="0"/>
        <w:textAlignment w:val="baseline"/>
        <w:rPr>
          <w:rFonts w:ascii="Courier New" w:eastAsia="Times New Roman" w:hAnsi="Courier New" w:cs="Courier New"/>
          <w:color w:val="000000"/>
          <w:sz w:val="21"/>
          <w:szCs w:val="21"/>
          <w:lang w:eastAsia="en-US"/>
        </w:rPr>
      </w:pPr>
      <w:r>
        <w:tab/>
      </w:r>
      <w:r w:rsidRPr="00063D21">
        <w:rPr>
          <w:rFonts w:ascii="Courier New" w:eastAsia="Times New Roman" w:hAnsi="Courier New" w:cs="Courier New"/>
          <w:color w:val="000000"/>
          <w:sz w:val="21"/>
          <w:szCs w:val="21"/>
          <w:lang w:eastAsia="en-US"/>
        </w:rPr>
        <w:t xml:space="preserve">Intercept: </w:t>
      </w:r>
    </w:p>
    <w:p w14:paraId="04A6B304" w14:textId="77777777" w:rsidR="00063D21" w:rsidRPr="00063D21" w:rsidRDefault="00063D21" w:rsidP="00063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063D21">
        <w:rPr>
          <w:rFonts w:ascii="Courier New" w:eastAsia="Times New Roman" w:hAnsi="Courier New" w:cs="Courier New"/>
          <w:color w:val="000000"/>
          <w:sz w:val="21"/>
          <w:szCs w:val="21"/>
          <w:lang w:eastAsia="en-US"/>
        </w:rPr>
        <w:t xml:space="preserve"> -91924.75741959903</w:t>
      </w:r>
    </w:p>
    <w:p w14:paraId="0A2E4C24" w14:textId="77777777" w:rsidR="00063D21" w:rsidRPr="00063D21" w:rsidRDefault="00063D21" w:rsidP="00063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063D21">
        <w:rPr>
          <w:rFonts w:ascii="Courier New" w:eastAsia="Times New Roman" w:hAnsi="Courier New" w:cs="Courier New"/>
          <w:color w:val="000000"/>
          <w:sz w:val="21"/>
          <w:szCs w:val="21"/>
          <w:lang w:eastAsia="en-US"/>
        </w:rPr>
        <w:t xml:space="preserve">Coefficients: </w:t>
      </w:r>
    </w:p>
    <w:p w14:paraId="2D2BB096" w14:textId="77777777" w:rsidR="00063D21" w:rsidRPr="00063D21" w:rsidRDefault="00063D21" w:rsidP="00063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063D21">
        <w:rPr>
          <w:rFonts w:ascii="Courier New" w:eastAsia="Times New Roman" w:hAnsi="Courier New" w:cs="Courier New"/>
          <w:color w:val="000000"/>
          <w:sz w:val="21"/>
          <w:szCs w:val="21"/>
          <w:lang w:eastAsia="en-US"/>
        </w:rPr>
        <w:t xml:space="preserve"> [ </w:t>
      </w:r>
      <w:proofErr w:type="gramStart"/>
      <w:r w:rsidRPr="00063D21">
        <w:rPr>
          <w:rFonts w:ascii="Courier New" w:eastAsia="Times New Roman" w:hAnsi="Courier New" w:cs="Courier New"/>
          <w:color w:val="000000"/>
          <w:sz w:val="21"/>
          <w:szCs w:val="21"/>
          <w:lang w:eastAsia="en-US"/>
        </w:rPr>
        <w:t>0.12470749  2.65828951</w:t>
      </w:r>
      <w:proofErr w:type="gramEnd"/>
      <w:r w:rsidRPr="00063D21">
        <w:rPr>
          <w:rFonts w:ascii="Courier New" w:eastAsia="Times New Roman" w:hAnsi="Courier New" w:cs="Courier New"/>
          <w:color w:val="000000"/>
          <w:sz w:val="21"/>
          <w:szCs w:val="21"/>
          <w:lang w:eastAsia="en-US"/>
        </w:rPr>
        <w:t xml:space="preserve"> -0.2898854  -0.59815036  0.79969485 -0.00391155]</w:t>
      </w:r>
    </w:p>
    <w:p w14:paraId="0022241E" w14:textId="77777777" w:rsidR="00063D21" w:rsidRPr="00063D21" w:rsidRDefault="00063D21" w:rsidP="00063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063D21">
        <w:rPr>
          <w:rFonts w:ascii="Courier New" w:eastAsia="Times New Roman" w:hAnsi="Courier New" w:cs="Courier New"/>
          <w:color w:val="000000"/>
          <w:sz w:val="21"/>
          <w:szCs w:val="21"/>
          <w:lang w:eastAsia="en-US"/>
        </w:rPr>
        <w:t xml:space="preserve">R2: </w:t>
      </w:r>
    </w:p>
    <w:p w14:paraId="38D03A29" w14:textId="77777777" w:rsidR="00063D21" w:rsidRPr="00063D21" w:rsidRDefault="00063D21" w:rsidP="00063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063D21">
        <w:rPr>
          <w:rFonts w:ascii="Courier New" w:eastAsia="Times New Roman" w:hAnsi="Courier New" w:cs="Courier New"/>
          <w:color w:val="000000"/>
          <w:sz w:val="21"/>
          <w:szCs w:val="21"/>
          <w:lang w:eastAsia="en-US"/>
        </w:rPr>
        <w:t xml:space="preserve"> 0.03539750723692059</w:t>
      </w:r>
    </w:p>
    <w:p w14:paraId="4D6A34EF" w14:textId="63BDBF2D" w:rsidR="00063D21" w:rsidRDefault="00063D21" w:rsidP="000C73CE">
      <w:pPr>
        <w:pStyle w:val="NoSpacing"/>
      </w:pPr>
      <w:r>
        <w:tab/>
      </w:r>
    </w:p>
    <w:p w14:paraId="032C5955" w14:textId="1ABA4F2C" w:rsidR="00D64E17" w:rsidRDefault="00063D21" w:rsidP="000C73CE">
      <w:pPr>
        <w:pStyle w:val="NoSpacing"/>
      </w:pPr>
      <w:r>
        <w:t xml:space="preserve">With an R2 close to 0, this first conclusion can be that this this model does not represent a good model for this data set. </w:t>
      </w:r>
      <w:r w:rsidR="00D64E17">
        <w:t>Results of Actual vs Predicted Values</w:t>
      </w:r>
      <w:r w:rsidR="006B0DEB">
        <w:t xml:space="preserve">, code for this graph was adapted from </w:t>
      </w:r>
      <w:proofErr w:type="spellStart"/>
      <w:proofErr w:type="gramStart"/>
      <w:r w:rsidR="006B0DEB">
        <w:t>KDNuggets</w:t>
      </w:r>
      <w:proofErr w:type="spellEnd"/>
      <w:r w:rsidR="006B0DEB">
        <w:t>[</w:t>
      </w:r>
      <w:proofErr w:type="gramEnd"/>
      <w:r w:rsidR="006B0DEB">
        <w:t>2]</w:t>
      </w:r>
      <w:r w:rsidR="00D64E17">
        <w:t>:</w:t>
      </w:r>
    </w:p>
    <w:p w14:paraId="5F6B2167" w14:textId="7BA8F8E8" w:rsidR="00D64E17" w:rsidRDefault="00D64E17" w:rsidP="000C73CE">
      <w:pPr>
        <w:pStyle w:val="NoSpacing"/>
      </w:pPr>
      <w:r>
        <w:rPr>
          <w:noProof/>
        </w:rPr>
        <w:drawing>
          <wp:inline distT="0" distB="0" distL="0" distR="0" wp14:anchorId="7F607B6B" wp14:editId="76460CCA">
            <wp:extent cx="5943600" cy="3846830"/>
            <wp:effectExtent l="0" t="0" r="0" b="127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46830"/>
                    </a:xfrm>
                    <a:prstGeom prst="rect">
                      <a:avLst/>
                    </a:prstGeom>
                    <a:noFill/>
                    <a:ln>
                      <a:noFill/>
                    </a:ln>
                  </pic:spPr>
                </pic:pic>
              </a:graphicData>
            </a:graphic>
          </wp:inline>
        </w:drawing>
      </w:r>
    </w:p>
    <w:p w14:paraId="4ABA969F" w14:textId="3A8E8034" w:rsidR="00F571DE" w:rsidRDefault="00063D21" w:rsidP="000C73CE">
      <w:pPr>
        <w:pStyle w:val="NoSpacing"/>
      </w:pPr>
      <w:r>
        <w:rPr>
          <w:noProof/>
        </w:rPr>
        <w:tab/>
      </w:r>
    </w:p>
    <w:p w14:paraId="72678F82" w14:textId="4DFFFD72" w:rsidR="00F571DE" w:rsidRDefault="00F571DE" w:rsidP="001476BC">
      <w:pPr>
        <w:pStyle w:val="NoSpacing"/>
      </w:pPr>
      <w:r>
        <w:lastRenderedPageBreak/>
        <w:tab/>
      </w:r>
    </w:p>
    <w:p w14:paraId="70AAD28E" w14:textId="290F0FA1" w:rsidR="001476BC" w:rsidRDefault="001476BC" w:rsidP="001476BC">
      <w:pPr>
        <w:pStyle w:val="NoSpacing"/>
        <w:jc w:val="center"/>
      </w:pPr>
      <w:r>
        <w:t>Conclusion</w:t>
      </w:r>
    </w:p>
    <w:p w14:paraId="5989B017" w14:textId="6AA577CF" w:rsidR="00F571DE" w:rsidRDefault="001476BC" w:rsidP="00F571DE">
      <w:pPr>
        <w:pStyle w:val="NoSpacing"/>
        <w:ind w:firstLine="720"/>
      </w:pPr>
      <w:r>
        <w:t xml:space="preserve">Based on the analysis presented before, there are a lot of new decisions to make for marketing strategies based on the graph analysis made, there are several reprocessing activities over the data like identify possible outlier values of sale in the data set that can be affecting the model. Other processing task will be performed, like location (if enough data is available), and concerning to the model, an optimization will be perform using Principal components and eliminating and adding other predictors, KNN model will be used as well for this </w:t>
      </w:r>
      <w:proofErr w:type="gramStart"/>
      <w:r>
        <w:t>prediction</w:t>
      </w:r>
      <w:r w:rsidR="006B0DEB">
        <w:t>[</w:t>
      </w:r>
      <w:proofErr w:type="gramEnd"/>
      <w:r w:rsidR="006B0DEB">
        <w:t>3]</w:t>
      </w:r>
      <w:r>
        <w:t>.</w:t>
      </w:r>
    </w:p>
    <w:p w14:paraId="6C33EE2C" w14:textId="4377EF65" w:rsidR="001476BC" w:rsidRDefault="001476BC" w:rsidP="00F571DE">
      <w:pPr>
        <w:pStyle w:val="NoSpacing"/>
        <w:ind w:firstLine="720"/>
      </w:pPr>
      <w:r>
        <w:tab/>
        <w:t>The low value of R2 of 0.035 and the results seen in the graph above shows that this model is not the ideal model to use to predict the Bakery Sales.</w:t>
      </w:r>
    </w:p>
    <w:p w14:paraId="70717E9E" w14:textId="4D13727A" w:rsidR="00060446" w:rsidRDefault="00060446" w:rsidP="00F571DE">
      <w:pPr>
        <w:pStyle w:val="NoSpacing"/>
        <w:ind w:firstLine="720"/>
      </w:pPr>
    </w:p>
    <w:p w14:paraId="7E1B8E8E" w14:textId="0238CE6F" w:rsidR="00060446" w:rsidRDefault="00060446" w:rsidP="00F571DE">
      <w:pPr>
        <w:pStyle w:val="NoSpacing"/>
        <w:ind w:firstLine="720"/>
      </w:pPr>
    </w:p>
    <w:p w14:paraId="58541AB7" w14:textId="2D91C6A2" w:rsidR="00060446" w:rsidRDefault="00060446" w:rsidP="00F571DE">
      <w:pPr>
        <w:pStyle w:val="NoSpacing"/>
        <w:ind w:firstLine="720"/>
      </w:pPr>
    </w:p>
    <w:p w14:paraId="4C7E11C3" w14:textId="1B7C48AC" w:rsidR="00060446" w:rsidRDefault="00060446" w:rsidP="00F571DE">
      <w:pPr>
        <w:pStyle w:val="NoSpacing"/>
        <w:ind w:firstLine="720"/>
      </w:pPr>
    </w:p>
    <w:p w14:paraId="09FCB85E" w14:textId="3F39A55F" w:rsidR="00060446" w:rsidRDefault="00060446" w:rsidP="00F571DE">
      <w:pPr>
        <w:pStyle w:val="NoSpacing"/>
        <w:ind w:firstLine="720"/>
      </w:pPr>
    </w:p>
    <w:p w14:paraId="218A0255" w14:textId="46884208" w:rsidR="00060446" w:rsidRDefault="00060446" w:rsidP="00F571DE">
      <w:pPr>
        <w:pStyle w:val="NoSpacing"/>
        <w:ind w:firstLine="720"/>
      </w:pPr>
    </w:p>
    <w:p w14:paraId="745A0DDC" w14:textId="3DD2B2C6" w:rsidR="00060446" w:rsidRDefault="00060446" w:rsidP="00F571DE">
      <w:pPr>
        <w:pStyle w:val="NoSpacing"/>
        <w:ind w:firstLine="720"/>
      </w:pPr>
    </w:p>
    <w:p w14:paraId="57212787" w14:textId="2DF63877" w:rsidR="00060446" w:rsidRDefault="00060446" w:rsidP="00F571DE">
      <w:pPr>
        <w:pStyle w:val="NoSpacing"/>
        <w:ind w:firstLine="720"/>
      </w:pPr>
    </w:p>
    <w:p w14:paraId="59E0FF93" w14:textId="27B99C25" w:rsidR="00060446" w:rsidRDefault="00060446" w:rsidP="00F571DE">
      <w:pPr>
        <w:pStyle w:val="NoSpacing"/>
        <w:ind w:firstLine="720"/>
      </w:pPr>
    </w:p>
    <w:p w14:paraId="16A806F1" w14:textId="471F1AAD" w:rsidR="00060446" w:rsidRDefault="00060446" w:rsidP="00F571DE">
      <w:pPr>
        <w:pStyle w:val="NoSpacing"/>
        <w:ind w:firstLine="720"/>
      </w:pPr>
    </w:p>
    <w:p w14:paraId="0F4F317F" w14:textId="6C2A9606" w:rsidR="00060446" w:rsidRDefault="00060446" w:rsidP="00F571DE">
      <w:pPr>
        <w:pStyle w:val="NoSpacing"/>
        <w:ind w:firstLine="720"/>
      </w:pPr>
    </w:p>
    <w:p w14:paraId="38CA498F" w14:textId="6B27D1DA" w:rsidR="00060446" w:rsidRDefault="00060446" w:rsidP="00F571DE">
      <w:pPr>
        <w:pStyle w:val="NoSpacing"/>
        <w:ind w:firstLine="720"/>
      </w:pPr>
    </w:p>
    <w:p w14:paraId="71AA8211" w14:textId="77777777" w:rsidR="001476BC" w:rsidRDefault="001476BC" w:rsidP="00F571DE">
      <w:pPr>
        <w:pStyle w:val="NoSpacing"/>
        <w:ind w:firstLine="720"/>
      </w:pPr>
    </w:p>
    <w:p w14:paraId="5B6F1F7D" w14:textId="77777777" w:rsidR="001476BC" w:rsidRDefault="001476BC" w:rsidP="00F571DE">
      <w:pPr>
        <w:pStyle w:val="NoSpacing"/>
        <w:ind w:firstLine="720"/>
        <w:jc w:val="center"/>
      </w:pPr>
    </w:p>
    <w:p w14:paraId="345089EB" w14:textId="354CB957" w:rsidR="00F571DE" w:rsidRDefault="00F571DE" w:rsidP="00F571DE">
      <w:pPr>
        <w:pStyle w:val="NoSpacing"/>
        <w:ind w:firstLine="720"/>
        <w:jc w:val="center"/>
      </w:pPr>
      <w:r>
        <w:t>References</w:t>
      </w:r>
    </w:p>
    <w:p w14:paraId="2D59DB88" w14:textId="5E753EA8" w:rsidR="001476BC" w:rsidRDefault="00060446" w:rsidP="00060446">
      <w:pPr>
        <w:spacing w:line="360" w:lineRule="auto"/>
        <w:ind w:left="720" w:hanging="720"/>
      </w:pPr>
      <w:r>
        <w:t xml:space="preserve">[1] </w:t>
      </w:r>
      <w:r w:rsidR="001476BC">
        <w:t>Watermelon Web Works</w:t>
      </w:r>
      <w:r w:rsidR="006B0DEB">
        <w:t xml:space="preserve">. LLC. </w:t>
      </w:r>
      <w:r>
        <w:t>Retrieved, J</w:t>
      </w:r>
      <w:r w:rsidR="006B0DEB">
        <w:t>uly</w:t>
      </w:r>
      <w:r>
        <w:t xml:space="preserve"> 1</w:t>
      </w:r>
      <w:r w:rsidR="006B0DEB">
        <w:t>0</w:t>
      </w:r>
      <w:r>
        <w:t xml:space="preserve">, </w:t>
      </w:r>
      <w:proofErr w:type="gramStart"/>
      <w:r>
        <w:t>2021</w:t>
      </w:r>
      <w:proofErr w:type="gramEnd"/>
      <w:r>
        <w:t xml:space="preserve"> from: </w:t>
      </w:r>
      <w:hyperlink r:id="rId15" w:history="1">
        <w:r w:rsidR="001476BC" w:rsidRPr="00F20871">
          <w:rPr>
            <w:rStyle w:val="Hyperlink"/>
          </w:rPr>
          <w:t>https://www.watermelonwebworks.com/google-analytics-users-vs-sessions-vs-pageviews/</w:t>
        </w:r>
      </w:hyperlink>
      <w:r w:rsidR="001476BC">
        <w:t xml:space="preserve"> </w:t>
      </w:r>
    </w:p>
    <w:p w14:paraId="0D035004" w14:textId="5D81DCD7" w:rsidR="00060446" w:rsidRDefault="00060446" w:rsidP="00060446">
      <w:pPr>
        <w:spacing w:line="360" w:lineRule="auto"/>
        <w:ind w:left="720" w:hanging="720"/>
      </w:pPr>
      <w:r>
        <w:t xml:space="preserve">[2] </w:t>
      </w:r>
      <w:proofErr w:type="spellStart"/>
      <w:r>
        <w:t>KDNuggets</w:t>
      </w:r>
      <w:proofErr w:type="spellEnd"/>
      <w:r>
        <w:t xml:space="preserve">. </w:t>
      </w:r>
      <w:r w:rsidR="006B0DEB" w:rsidRPr="006B0DEB">
        <w:t>From Data Pre-processing to Optimizing a Regression Model Performance</w:t>
      </w:r>
      <w:r>
        <w:t xml:space="preserve">. </w:t>
      </w:r>
      <w:proofErr w:type="spellStart"/>
      <w:proofErr w:type="gramStart"/>
      <w:r>
        <w:t>Retrieved,Ju</w:t>
      </w:r>
      <w:r w:rsidR="006B0DEB">
        <w:t>ly</w:t>
      </w:r>
      <w:proofErr w:type="spellEnd"/>
      <w:proofErr w:type="gramEnd"/>
      <w:r>
        <w:t xml:space="preserve"> </w:t>
      </w:r>
      <w:r w:rsidR="006B0DEB">
        <w:t>16</w:t>
      </w:r>
      <w:r>
        <w:t xml:space="preserve">, 2021 from: </w:t>
      </w:r>
      <w:r w:rsidR="006B0DEB" w:rsidRPr="006B0DEB">
        <w:t>https://www.kdnuggets.com/2019/07/data-pre-processing-optimizing-regression-model-performance.html</w:t>
      </w:r>
    </w:p>
    <w:p w14:paraId="706C2364" w14:textId="204B2CF5" w:rsidR="006B0DEB" w:rsidRDefault="00060446" w:rsidP="00060446">
      <w:pPr>
        <w:spacing w:after="160" w:line="360" w:lineRule="auto"/>
        <w:ind w:left="810" w:hanging="810"/>
      </w:pPr>
      <w:r>
        <w:t xml:space="preserve">[3] </w:t>
      </w:r>
      <w:proofErr w:type="spellStart"/>
      <w:r w:rsidR="006B0DEB">
        <w:t>Haripriya</w:t>
      </w:r>
      <w:proofErr w:type="spellEnd"/>
      <w:r w:rsidR="006B0DEB">
        <w:t xml:space="preserve">. </w:t>
      </w:r>
      <w:proofErr w:type="gramStart"/>
      <w:r w:rsidR="006B0DEB">
        <w:t>R(</w:t>
      </w:r>
      <w:proofErr w:type="gramEnd"/>
      <w:r w:rsidR="006B0DEB">
        <w:t xml:space="preserve">2019). Sales Predictions using Python for Machine </w:t>
      </w:r>
      <w:proofErr w:type="spellStart"/>
      <w:r w:rsidR="006B0DEB">
        <w:t>Learninf</w:t>
      </w:r>
      <w:proofErr w:type="spellEnd"/>
      <w:r>
        <w:t>. Retrieved, Ju</w:t>
      </w:r>
      <w:r w:rsidR="006B0DEB">
        <w:t>ly</w:t>
      </w:r>
      <w:proofErr w:type="gramStart"/>
      <w:r w:rsidR="006B0DEB">
        <w:t>19</w:t>
      </w:r>
      <w:r>
        <w:t xml:space="preserve"> ,</w:t>
      </w:r>
      <w:proofErr w:type="gramEnd"/>
      <w:r>
        <w:t xml:space="preserve"> 2021 from: </w:t>
      </w:r>
      <w:hyperlink r:id="rId16" w:history="1">
        <w:r w:rsidR="006B0DEB" w:rsidRPr="00F20871">
          <w:rPr>
            <w:rStyle w:val="Hyperlink"/>
          </w:rPr>
          <w:t>https://hpriya206.medium.com/sales-prediction-using-python-for-machine-learning-6a76e4d63e71</w:t>
        </w:r>
      </w:hyperlink>
    </w:p>
    <w:p w14:paraId="4C2697E8" w14:textId="7D0FB072" w:rsidR="00060446" w:rsidRDefault="00060446" w:rsidP="006B0DEB">
      <w:pPr>
        <w:spacing w:after="160" w:line="360" w:lineRule="auto"/>
        <w:ind w:left="810" w:hanging="810"/>
      </w:pPr>
      <w:r>
        <w:t xml:space="preserve"> Ahmed, </w:t>
      </w:r>
      <w:proofErr w:type="gramStart"/>
      <w:r>
        <w:t>Yacoub.(</w:t>
      </w:r>
      <w:proofErr w:type="gramEnd"/>
      <w:r>
        <w:t xml:space="preserve">2019). </w:t>
      </w:r>
      <w:r w:rsidRPr="00F23FB6">
        <w:t>Predicting stock prices using deep learning</w:t>
      </w:r>
      <w:r>
        <w:t xml:space="preserve">. Retrieved, on June 23, 2021 from: </w:t>
      </w:r>
      <w:hyperlink r:id="rId17" w:history="1">
        <w:r w:rsidRPr="009C7514">
          <w:rPr>
            <w:rStyle w:val="Hyperlink"/>
          </w:rPr>
          <w:t>https://towardsdatascience.com/getting-rich-quick-with-machine-learning-and-stock-market-predictions-696802da94fe</w:t>
        </w:r>
      </w:hyperlink>
    </w:p>
    <w:p w14:paraId="3A6FC3F8" w14:textId="77777777" w:rsidR="006B0DEB" w:rsidRDefault="006B0DEB" w:rsidP="00060446">
      <w:pPr>
        <w:spacing w:after="160" w:line="360" w:lineRule="auto"/>
        <w:ind w:left="900" w:hanging="900"/>
        <w:rPr>
          <w:rFonts w:ascii="Arial" w:hAnsi="Arial" w:cs="Arial"/>
          <w:color w:val="202122"/>
          <w:sz w:val="21"/>
          <w:szCs w:val="21"/>
          <w:shd w:val="clear" w:color="auto" w:fill="FFFFFF"/>
        </w:rPr>
      </w:pPr>
      <w:r>
        <w:rPr>
          <w:rFonts w:ascii="Arial" w:hAnsi="Arial" w:cs="Arial"/>
          <w:color w:val="202122"/>
          <w:sz w:val="21"/>
          <w:szCs w:val="21"/>
          <w:shd w:val="clear" w:color="auto" w:fill="FFFFFF"/>
        </w:rPr>
        <w:t>Wikipedia contributors. (2021, July 9). Linear regression.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04:33, July 19, 2021, from </w:t>
      </w:r>
      <w:hyperlink r:id="rId18" w:history="1">
        <w:r>
          <w:rPr>
            <w:rStyle w:val="Hyperlink"/>
            <w:rFonts w:ascii="Arial" w:hAnsi="Arial" w:cs="Arial"/>
            <w:color w:val="0645AD"/>
            <w:sz w:val="21"/>
            <w:szCs w:val="21"/>
            <w:shd w:val="clear" w:color="auto" w:fill="FFFFFF"/>
          </w:rPr>
          <w:t>https://en.wikipedia.org/w/index.php?title=Linear_regression&amp;oldid=1032820492</w:t>
        </w:r>
      </w:hyperlink>
      <w:r>
        <w:rPr>
          <w:rFonts w:ascii="Arial" w:hAnsi="Arial" w:cs="Arial"/>
          <w:color w:val="202122"/>
          <w:sz w:val="21"/>
          <w:szCs w:val="21"/>
          <w:shd w:val="clear" w:color="auto" w:fill="FFFFFF"/>
        </w:rPr>
        <w:t xml:space="preserve"> </w:t>
      </w:r>
    </w:p>
    <w:p w14:paraId="77916640" w14:textId="76914993" w:rsidR="00060446" w:rsidRDefault="006B0DEB" w:rsidP="00060446">
      <w:pPr>
        <w:spacing w:after="160" w:line="360" w:lineRule="auto"/>
        <w:ind w:left="900" w:hanging="900"/>
      </w:pPr>
      <w:proofErr w:type="spellStart"/>
      <w:r>
        <w:rPr>
          <w:rFonts w:ascii="Arial" w:hAnsi="Arial" w:cs="Arial"/>
          <w:color w:val="202122"/>
          <w:sz w:val="21"/>
          <w:szCs w:val="21"/>
          <w:shd w:val="clear" w:color="auto" w:fill="FFFFFF"/>
        </w:rPr>
        <w:t>Luketa</w:t>
      </w:r>
      <w:proofErr w:type="spellEnd"/>
      <w:r>
        <w:rPr>
          <w:rFonts w:ascii="Arial" w:hAnsi="Arial" w:cs="Arial"/>
          <w:color w:val="202122"/>
          <w:sz w:val="21"/>
          <w:szCs w:val="21"/>
          <w:shd w:val="clear" w:color="auto" w:fill="FFFFFF"/>
        </w:rPr>
        <w:t>. A</w:t>
      </w:r>
      <w:r w:rsidR="0006044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Predicting bakery sales with machine learning in Apache Spark.</w:t>
      </w:r>
      <w:r w:rsidR="00060446">
        <w:rPr>
          <w:rFonts w:ascii="Arial" w:hAnsi="Arial" w:cs="Arial"/>
          <w:color w:val="202122"/>
          <w:sz w:val="21"/>
          <w:szCs w:val="21"/>
          <w:shd w:val="clear" w:color="auto" w:fill="FFFFFF"/>
        </w:rPr>
        <w:t xml:space="preserve"> Retrieved, J</w:t>
      </w:r>
      <w:r>
        <w:rPr>
          <w:rFonts w:ascii="Arial" w:hAnsi="Arial" w:cs="Arial"/>
          <w:color w:val="202122"/>
          <w:sz w:val="21"/>
          <w:szCs w:val="21"/>
          <w:shd w:val="clear" w:color="auto" w:fill="FFFFFF"/>
        </w:rPr>
        <w:t>uly</w:t>
      </w:r>
      <w:r w:rsidR="00060446">
        <w:rPr>
          <w:rFonts w:ascii="Arial" w:hAnsi="Arial" w:cs="Arial"/>
          <w:color w:val="202122"/>
          <w:sz w:val="21"/>
          <w:szCs w:val="21"/>
          <w:shd w:val="clear" w:color="auto" w:fill="FFFFFF"/>
        </w:rPr>
        <w:t xml:space="preserve"> 18, 2021, from </w:t>
      </w:r>
      <w:proofErr w:type="gramStart"/>
      <w:r w:rsidRPr="006B0DEB">
        <w:t>https://xerini.co.uk/predicting-bakery-sales-with-machine-learning-in-apache-spark/</w:t>
      </w:r>
      <w:proofErr w:type="gramEnd"/>
    </w:p>
    <w:p w14:paraId="0360D31E" w14:textId="6A29CA80" w:rsidR="00060446" w:rsidRDefault="006B0DEB" w:rsidP="00060446">
      <w:pPr>
        <w:spacing w:after="160" w:line="360" w:lineRule="auto"/>
        <w:ind w:left="900" w:hanging="900"/>
      </w:pPr>
      <w:r>
        <w:rPr>
          <w:rFonts w:ascii="Arial" w:hAnsi="Arial" w:cs="Arial"/>
          <w:color w:val="202122"/>
          <w:sz w:val="21"/>
          <w:szCs w:val="21"/>
          <w:shd w:val="clear" w:color="auto" w:fill="FFFFFF"/>
        </w:rPr>
        <w:t>Jim</w:t>
      </w:r>
      <w:r w:rsidR="0006044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How to Interpret R-squared in Regression Analysis.</w:t>
      </w:r>
      <w:r w:rsidR="00060446">
        <w:rPr>
          <w:rFonts w:ascii="Arial" w:hAnsi="Arial" w:cs="Arial"/>
          <w:color w:val="202122"/>
          <w:sz w:val="21"/>
          <w:szCs w:val="21"/>
          <w:shd w:val="clear" w:color="auto" w:fill="FFFFFF"/>
        </w:rPr>
        <w:t xml:space="preserve"> </w:t>
      </w:r>
      <w:proofErr w:type="gramStart"/>
      <w:r w:rsidR="00060446">
        <w:rPr>
          <w:rFonts w:ascii="Arial" w:hAnsi="Arial" w:cs="Arial"/>
          <w:color w:val="202122"/>
          <w:sz w:val="21"/>
          <w:szCs w:val="21"/>
          <w:shd w:val="clear" w:color="auto" w:fill="FFFFFF"/>
        </w:rPr>
        <w:t>Retrieved ,</w:t>
      </w:r>
      <w:proofErr w:type="gramEnd"/>
      <w:r w:rsidR="0006044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July 18</w:t>
      </w:r>
      <w:r w:rsidR="00060446">
        <w:rPr>
          <w:rFonts w:ascii="Arial" w:hAnsi="Arial" w:cs="Arial"/>
          <w:color w:val="202122"/>
          <w:sz w:val="21"/>
          <w:szCs w:val="21"/>
          <w:shd w:val="clear" w:color="auto" w:fill="FFFFFF"/>
        </w:rPr>
        <w:t>, 2021, from </w:t>
      </w:r>
      <w:hyperlink r:id="rId19" w:history="1">
        <w:r w:rsidRPr="00F20871">
          <w:rPr>
            <w:rStyle w:val="Hyperlink"/>
          </w:rPr>
          <w:t>https://statisticsbyjim.com/regression/interpret-r-squared-regression/</w:t>
        </w:r>
      </w:hyperlink>
    </w:p>
    <w:p w14:paraId="42637C1F" w14:textId="5A4C4FA9" w:rsidR="006B0DEB" w:rsidRDefault="006B0DEB" w:rsidP="00060446">
      <w:pPr>
        <w:spacing w:after="160" w:line="360" w:lineRule="auto"/>
        <w:ind w:left="900" w:hanging="90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Singh. A. </w:t>
      </w:r>
      <w:r w:rsidRPr="006B0DEB">
        <w:rPr>
          <w:rFonts w:ascii="Arial" w:hAnsi="Arial" w:cs="Arial"/>
          <w:color w:val="202122"/>
          <w:sz w:val="21"/>
          <w:szCs w:val="21"/>
          <w:shd w:val="clear" w:color="auto" w:fill="FFFFFF"/>
        </w:rPr>
        <w:t>A Practical Introduction to K-Nearest Neighbors Algorithm for Regression (with Python code</w:t>
      </w:r>
      <w:r>
        <w:rPr>
          <w:rFonts w:ascii="Arial" w:hAnsi="Arial" w:cs="Arial"/>
          <w:color w:val="202122"/>
          <w:sz w:val="21"/>
          <w:szCs w:val="21"/>
          <w:shd w:val="clear" w:color="auto" w:fill="FFFFFF"/>
        </w:rPr>
        <w:t xml:space="preserve">. Retrieve, July 19, 2021, from </w:t>
      </w:r>
      <w:hyperlink r:id="rId20" w:history="1">
        <w:r w:rsidRPr="00F20871">
          <w:rPr>
            <w:rStyle w:val="Hyperlink"/>
            <w:rFonts w:ascii="Arial" w:hAnsi="Arial" w:cs="Arial"/>
            <w:sz w:val="21"/>
            <w:szCs w:val="21"/>
            <w:shd w:val="clear" w:color="auto" w:fill="FFFFFF"/>
          </w:rPr>
          <w:t>https://www.analyticsvidhya.com/blog/2018/08/k-nearest-neighbor-introduction-regression-python/</w:t>
        </w:r>
      </w:hyperlink>
    </w:p>
    <w:p w14:paraId="7A592C0D" w14:textId="1719546C" w:rsidR="006B0DEB" w:rsidRDefault="006B0DEB" w:rsidP="00060446">
      <w:pPr>
        <w:spacing w:after="160" w:line="360" w:lineRule="auto"/>
        <w:ind w:left="900" w:hanging="900"/>
      </w:pPr>
      <w:r>
        <w:rPr>
          <w:rFonts w:ascii="Arial" w:hAnsi="Arial" w:cs="Arial"/>
          <w:color w:val="202122"/>
          <w:sz w:val="21"/>
          <w:szCs w:val="21"/>
          <w:shd w:val="clear" w:color="auto" w:fill="FFFFFF"/>
        </w:rPr>
        <w:t xml:space="preserve">Kindness, J. (2020). </w:t>
      </w:r>
      <w:r w:rsidRPr="006B0DEB">
        <w:rPr>
          <w:rFonts w:ascii="Arial" w:hAnsi="Arial" w:cs="Arial"/>
          <w:color w:val="202122"/>
          <w:sz w:val="21"/>
          <w:szCs w:val="21"/>
          <w:shd w:val="clear" w:color="auto" w:fill="FFFFFF"/>
        </w:rPr>
        <w:t>7 Instagram Metrics You Should Track to Measure Performance</w:t>
      </w:r>
      <w:r>
        <w:rPr>
          <w:rFonts w:ascii="Arial" w:hAnsi="Arial" w:cs="Arial"/>
          <w:color w:val="202122"/>
          <w:sz w:val="21"/>
          <w:szCs w:val="21"/>
          <w:shd w:val="clear" w:color="auto" w:fill="FFFFFF"/>
        </w:rPr>
        <w:t xml:space="preserve">. Retrieve, July 15, 2021, from </w:t>
      </w:r>
      <w:hyperlink r:id="rId21" w:history="1">
        <w:r>
          <w:rPr>
            <w:rStyle w:val="Hyperlink"/>
          </w:rPr>
          <w:t xml:space="preserve">7 Instagram Metrics You Must Track to Measure Performance - </w:t>
        </w:r>
        <w:proofErr w:type="spellStart"/>
        <w:r>
          <w:rPr>
            <w:rStyle w:val="Hyperlink"/>
          </w:rPr>
          <w:t>AgencyAnalytics</w:t>
        </w:r>
        <w:proofErr w:type="spellEnd"/>
      </w:hyperlink>
    </w:p>
    <w:p w14:paraId="228E2107" w14:textId="77777777" w:rsidR="006B0DEB" w:rsidRDefault="006B0DEB" w:rsidP="00060446">
      <w:pPr>
        <w:spacing w:after="160" w:line="360" w:lineRule="auto"/>
        <w:ind w:left="900" w:hanging="900"/>
        <w:jc w:val="center"/>
      </w:pPr>
    </w:p>
    <w:p w14:paraId="18946E5D" w14:textId="56C0190E" w:rsidR="00060446" w:rsidRDefault="00060446" w:rsidP="00060446">
      <w:pPr>
        <w:spacing w:after="160" w:line="360" w:lineRule="auto"/>
        <w:ind w:left="900" w:hanging="900"/>
        <w:jc w:val="center"/>
      </w:pPr>
      <w:r>
        <w:lastRenderedPageBreak/>
        <w:t xml:space="preserve">Appendix 1 </w:t>
      </w:r>
    </w:p>
    <w:p w14:paraId="07DB8F11" w14:textId="7CABA282" w:rsidR="00060446" w:rsidRDefault="006B0DEB" w:rsidP="00060446">
      <w:r>
        <w:t>Graph analysis Page Visits by Year</w:t>
      </w:r>
    </w:p>
    <w:p w14:paraId="3D16FD14" w14:textId="4CBB956B" w:rsidR="006B0DEB" w:rsidRDefault="006B0DEB" w:rsidP="00060446">
      <w:r>
        <w:rPr>
          <w:noProof/>
        </w:rPr>
        <w:drawing>
          <wp:inline distT="0" distB="0" distL="0" distR="0" wp14:anchorId="5374D2CA" wp14:editId="4CC8C1B2">
            <wp:extent cx="5943600" cy="398145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5943600" cy="3981450"/>
                    </a:xfrm>
                    <a:prstGeom prst="rect">
                      <a:avLst/>
                    </a:prstGeom>
                    <a:ln>
                      <a:noFill/>
                    </a:ln>
                    <a:extLst>
                      <a:ext uri="{53640926-AAD7-44D8-BBD7-CCE9431645EC}">
                        <a14:shadowObscured xmlns:a14="http://schemas.microsoft.com/office/drawing/2010/main"/>
                      </a:ext>
                    </a:extLst>
                  </pic:spPr>
                </pic:pic>
              </a:graphicData>
            </a:graphic>
          </wp:inline>
        </w:drawing>
      </w:r>
    </w:p>
    <w:p w14:paraId="535FF5D9" w14:textId="236766B7" w:rsidR="00D57831" w:rsidRDefault="00D57831" w:rsidP="00060446"/>
    <w:p w14:paraId="50DC4F00" w14:textId="2ECF88A5" w:rsidR="00D57831" w:rsidRDefault="00D57831" w:rsidP="00060446"/>
    <w:p w14:paraId="6AB9ED04" w14:textId="79C6B2CD" w:rsidR="00D57831" w:rsidRDefault="00D57831" w:rsidP="00060446"/>
    <w:p w14:paraId="56C66872" w14:textId="14A1AE90" w:rsidR="00D57831" w:rsidRDefault="00D57831" w:rsidP="00060446"/>
    <w:p w14:paraId="19B2994A" w14:textId="73AF7097" w:rsidR="00D57831" w:rsidRDefault="00D57831" w:rsidP="00060446"/>
    <w:p w14:paraId="2C7F405A" w14:textId="28D47AF6" w:rsidR="00D57831" w:rsidRDefault="00D57831" w:rsidP="00060446"/>
    <w:p w14:paraId="7A7E0708" w14:textId="4FE0ABAD" w:rsidR="00D57831" w:rsidRDefault="00D57831" w:rsidP="00060446"/>
    <w:p w14:paraId="7926E9BB" w14:textId="64E19BA0" w:rsidR="00D57831" w:rsidRDefault="00D57831" w:rsidP="00060446"/>
    <w:p w14:paraId="3E1C2A28" w14:textId="598A22FC" w:rsidR="00D57831" w:rsidRDefault="00D57831" w:rsidP="00060446"/>
    <w:p w14:paraId="236D1150" w14:textId="2A3DF5E4" w:rsidR="00D57831" w:rsidRDefault="00D57831" w:rsidP="00060446"/>
    <w:p w14:paraId="260EFEC7" w14:textId="1226F561" w:rsidR="00D57831" w:rsidRDefault="00D57831" w:rsidP="00D57831">
      <w:pPr>
        <w:jc w:val="center"/>
        <w:rPr>
          <w:b/>
          <w:bCs/>
        </w:rPr>
      </w:pPr>
      <w:r>
        <w:rPr>
          <w:b/>
          <w:bCs/>
        </w:rPr>
        <w:lastRenderedPageBreak/>
        <w:t>QUESTIONS</w:t>
      </w:r>
    </w:p>
    <w:p w14:paraId="7BA052C4" w14:textId="00D46675" w:rsidR="00D57831" w:rsidRDefault="00D57831" w:rsidP="00D57831">
      <w:pPr>
        <w:pStyle w:val="ListParagraph"/>
        <w:numPr>
          <w:ilvl w:val="0"/>
          <w:numId w:val="16"/>
        </w:numPr>
        <w:rPr>
          <w:b/>
          <w:bCs/>
        </w:rPr>
      </w:pPr>
      <w:r>
        <w:rPr>
          <w:b/>
          <w:bCs/>
        </w:rPr>
        <w:t>Is there any other model or model optimization technique that can be used to predict sales?</w:t>
      </w:r>
    </w:p>
    <w:p w14:paraId="00779C85" w14:textId="4F4DF763" w:rsidR="00D57831" w:rsidRDefault="00B34970" w:rsidP="00D57831">
      <w:pPr>
        <w:pStyle w:val="ListParagraph"/>
        <w:numPr>
          <w:ilvl w:val="0"/>
          <w:numId w:val="16"/>
        </w:numPr>
        <w:rPr>
          <w:b/>
          <w:bCs/>
        </w:rPr>
      </w:pPr>
      <w:r>
        <w:rPr>
          <w:b/>
          <w:bCs/>
        </w:rPr>
        <w:t>Why does time of the day is not used as a predictor?</w:t>
      </w:r>
    </w:p>
    <w:p w14:paraId="7D187EF5" w14:textId="45933C52" w:rsidR="00B34970" w:rsidRDefault="00B34970" w:rsidP="00D57831">
      <w:pPr>
        <w:pStyle w:val="ListParagraph"/>
        <w:numPr>
          <w:ilvl w:val="0"/>
          <w:numId w:val="16"/>
        </w:numPr>
        <w:rPr>
          <w:b/>
          <w:bCs/>
        </w:rPr>
      </w:pPr>
      <w:r>
        <w:rPr>
          <w:b/>
          <w:bCs/>
        </w:rPr>
        <w:t>Is it possible to include in the analysis dates of promotion launches?</w:t>
      </w:r>
    </w:p>
    <w:p w14:paraId="3C7DFBB1" w14:textId="4F1DC192" w:rsidR="00B34970" w:rsidRDefault="00B34970" w:rsidP="00D57831">
      <w:pPr>
        <w:pStyle w:val="ListParagraph"/>
        <w:numPr>
          <w:ilvl w:val="0"/>
          <w:numId w:val="16"/>
        </w:numPr>
        <w:rPr>
          <w:b/>
          <w:bCs/>
        </w:rPr>
      </w:pPr>
      <w:r>
        <w:rPr>
          <w:b/>
          <w:bCs/>
        </w:rPr>
        <w:t>Is there any way to include social media comments or reactions to the predictions?</w:t>
      </w:r>
    </w:p>
    <w:p w14:paraId="4397E5AA" w14:textId="2335302C" w:rsidR="00B34970" w:rsidRDefault="00B34970" w:rsidP="00D57831">
      <w:pPr>
        <w:pStyle w:val="ListParagraph"/>
        <w:numPr>
          <w:ilvl w:val="0"/>
          <w:numId w:val="16"/>
        </w:numPr>
        <w:rPr>
          <w:b/>
          <w:bCs/>
        </w:rPr>
      </w:pPr>
      <w:r>
        <w:rPr>
          <w:b/>
          <w:bCs/>
        </w:rPr>
        <w:t>How does small data points affect the prediction models?</w:t>
      </w:r>
    </w:p>
    <w:p w14:paraId="4A85DCBA" w14:textId="0547ECC6" w:rsidR="00B34970" w:rsidRDefault="00B34970" w:rsidP="00D57831">
      <w:pPr>
        <w:pStyle w:val="ListParagraph"/>
        <w:numPr>
          <w:ilvl w:val="0"/>
          <w:numId w:val="16"/>
        </w:numPr>
        <w:rPr>
          <w:b/>
          <w:bCs/>
        </w:rPr>
      </w:pPr>
      <w:r>
        <w:rPr>
          <w:b/>
          <w:bCs/>
        </w:rPr>
        <w:t>Is there any chance to improve performance? How?</w:t>
      </w:r>
    </w:p>
    <w:p w14:paraId="3353151D" w14:textId="10FEE9B8" w:rsidR="00B34970" w:rsidRDefault="00B34970" w:rsidP="00D57831">
      <w:pPr>
        <w:pStyle w:val="ListParagraph"/>
        <w:numPr>
          <w:ilvl w:val="0"/>
          <w:numId w:val="16"/>
        </w:numPr>
        <w:rPr>
          <w:b/>
          <w:bCs/>
        </w:rPr>
      </w:pPr>
      <w:r>
        <w:rPr>
          <w:b/>
          <w:bCs/>
        </w:rPr>
        <w:t>Why the R2 value is so low?</w:t>
      </w:r>
    </w:p>
    <w:p w14:paraId="1E59046C" w14:textId="1C55EB02" w:rsidR="00B34970" w:rsidRDefault="00B34970" w:rsidP="00D57831">
      <w:pPr>
        <w:pStyle w:val="ListParagraph"/>
        <w:numPr>
          <w:ilvl w:val="0"/>
          <w:numId w:val="16"/>
        </w:numPr>
        <w:rPr>
          <w:b/>
          <w:bCs/>
        </w:rPr>
      </w:pPr>
      <w:r>
        <w:rPr>
          <w:b/>
          <w:bCs/>
        </w:rPr>
        <w:t>Can you explain why in the first model the predictions are so different than the actual values?</w:t>
      </w:r>
    </w:p>
    <w:p w14:paraId="27255CA8" w14:textId="0F06A8B5" w:rsidR="00B34970" w:rsidRDefault="00B34970" w:rsidP="00D57831">
      <w:pPr>
        <w:pStyle w:val="ListParagraph"/>
        <w:numPr>
          <w:ilvl w:val="0"/>
          <w:numId w:val="16"/>
        </w:numPr>
        <w:rPr>
          <w:b/>
          <w:bCs/>
        </w:rPr>
      </w:pPr>
      <w:r>
        <w:rPr>
          <w:b/>
          <w:bCs/>
        </w:rPr>
        <w:t>What is the process to optimize this model?</w:t>
      </w:r>
    </w:p>
    <w:p w14:paraId="539BAFA1" w14:textId="2298271E" w:rsidR="00B34970" w:rsidRPr="00B34970" w:rsidRDefault="00B34970" w:rsidP="00B34970">
      <w:pPr>
        <w:pStyle w:val="ListParagraph"/>
        <w:numPr>
          <w:ilvl w:val="0"/>
          <w:numId w:val="16"/>
        </w:numPr>
        <w:rPr>
          <w:b/>
          <w:bCs/>
        </w:rPr>
      </w:pPr>
      <w:r>
        <w:rPr>
          <w:b/>
          <w:bCs/>
        </w:rPr>
        <w:t>Is there any chance than processing data differently like applying log transformation to the data can improve the results?</w:t>
      </w:r>
    </w:p>
    <w:sectPr w:rsidR="00B34970" w:rsidRPr="00B34970">
      <w:headerReference w:type="default" r:id="rId23"/>
      <w:headerReference w:type="first" r:id="rId2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66028" w14:textId="77777777" w:rsidR="001776D5" w:rsidRDefault="001776D5">
      <w:pPr>
        <w:spacing w:line="240" w:lineRule="auto"/>
      </w:pPr>
      <w:r>
        <w:separator/>
      </w:r>
    </w:p>
    <w:p w14:paraId="6AA39DC5" w14:textId="77777777" w:rsidR="001776D5" w:rsidRDefault="001776D5"/>
  </w:endnote>
  <w:endnote w:type="continuationSeparator" w:id="0">
    <w:p w14:paraId="6DBA9B47" w14:textId="77777777" w:rsidR="001776D5" w:rsidRDefault="001776D5">
      <w:pPr>
        <w:spacing w:line="240" w:lineRule="auto"/>
      </w:pPr>
      <w:r>
        <w:continuationSeparator/>
      </w:r>
    </w:p>
    <w:p w14:paraId="2AE3D57A" w14:textId="77777777" w:rsidR="001776D5" w:rsidRDefault="001776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C9012" w14:textId="77777777" w:rsidR="001776D5" w:rsidRDefault="001776D5">
      <w:pPr>
        <w:spacing w:line="240" w:lineRule="auto"/>
      </w:pPr>
      <w:r>
        <w:separator/>
      </w:r>
    </w:p>
    <w:p w14:paraId="3E8FCCF1" w14:textId="77777777" w:rsidR="001776D5" w:rsidRDefault="001776D5"/>
  </w:footnote>
  <w:footnote w:type="continuationSeparator" w:id="0">
    <w:p w14:paraId="3F31FC8F" w14:textId="77777777" w:rsidR="001776D5" w:rsidRDefault="001776D5">
      <w:pPr>
        <w:spacing w:line="240" w:lineRule="auto"/>
      </w:pPr>
      <w:r>
        <w:continuationSeparator/>
      </w:r>
    </w:p>
    <w:p w14:paraId="7BB2C7B9" w14:textId="77777777" w:rsidR="001776D5" w:rsidRDefault="001776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A9276E2"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055FDE" w14:textId="5A4A3E83" w:rsidR="004D6B86" w:rsidRPr="00170521" w:rsidRDefault="001776D5"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OBc2ww=="/>
              <w15:appearance w15:val="hidden"/>
            </w:sdtPr>
            <w:sdtEndPr/>
            <w:sdtContent>
              <w:r w:rsidR="00397679">
                <w:t>PREDICTING APPLE STOCK PRICES</w:t>
              </w:r>
            </w:sdtContent>
          </w:sdt>
        </w:p>
      </w:tc>
      <w:tc>
        <w:tcPr>
          <w:tcW w:w="1080" w:type="dxa"/>
        </w:tcPr>
        <w:p w14:paraId="053B9A13"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FE7ADD8"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AC60E3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9E92737" w14:textId="6C993A02" w:rsidR="004D6B86" w:rsidRPr="009F0414" w:rsidRDefault="00397679" w:rsidP="00504F88">
          <w:pPr>
            <w:pStyle w:val="Header"/>
          </w:pPr>
          <w:r>
            <w:t xml:space="preserve">PREDICTING </w:t>
          </w:r>
          <w:r w:rsidR="008B768F">
            <w:t>BAKERY SALES</w:t>
          </w:r>
        </w:p>
      </w:tc>
      <w:tc>
        <w:tcPr>
          <w:tcW w:w="1080" w:type="dxa"/>
        </w:tcPr>
        <w:p w14:paraId="009261FE"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B1D0024"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14146"/>
    <w:multiLevelType w:val="hybridMultilevel"/>
    <w:tmpl w:val="D01E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92E09"/>
    <w:multiLevelType w:val="hybridMultilevel"/>
    <w:tmpl w:val="B088C2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935E07"/>
    <w:multiLevelType w:val="hybridMultilevel"/>
    <w:tmpl w:val="0242E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BB6C04"/>
    <w:multiLevelType w:val="hybridMultilevel"/>
    <w:tmpl w:val="5436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240E5"/>
    <w:multiLevelType w:val="hybridMultilevel"/>
    <w:tmpl w:val="F4E6B4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0"/>
  </w:num>
  <w:num w:numId="14">
    <w:abstractNumId w:val="1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yNzQzNLI0NrYwNzJQ0lEKTi0uzszPAykwqgUAk45RJiwAAAA="/>
  </w:docVars>
  <w:rsids>
    <w:rsidRoot w:val="00397679"/>
    <w:rsid w:val="00006BBA"/>
    <w:rsid w:val="0001010E"/>
    <w:rsid w:val="000217F5"/>
    <w:rsid w:val="00055F02"/>
    <w:rsid w:val="00060446"/>
    <w:rsid w:val="00063D21"/>
    <w:rsid w:val="00097169"/>
    <w:rsid w:val="000C73CE"/>
    <w:rsid w:val="000D3765"/>
    <w:rsid w:val="00114BFA"/>
    <w:rsid w:val="001476BC"/>
    <w:rsid w:val="001602E3"/>
    <w:rsid w:val="00160C0C"/>
    <w:rsid w:val="001664A2"/>
    <w:rsid w:val="00170521"/>
    <w:rsid w:val="001776D5"/>
    <w:rsid w:val="001B4848"/>
    <w:rsid w:val="001F447A"/>
    <w:rsid w:val="001F7399"/>
    <w:rsid w:val="00212319"/>
    <w:rsid w:val="00225BE3"/>
    <w:rsid w:val="00243015"/>
    <w:rsid w:val="00274E0A"/>
    <w:rsid w:val="002B6153"/>
    <w:rsid w:val="002C627C"/>
    <w:rsid w:val="00307586"/>
    <w:rsid w:val="00336906"/>
    <w:rsid w:val="00345333"/>
    <w:rsid w:val="00397679"/>
    <w:rsid w:val="003A06C6"/>
    <w:rsid w:val="003E36B1"/>
    <w:rsid w:val="003E4162"/>
    <w:rsid w:val="003F7CBD"/>
    <w:rsid w:val="00464C8F"/>
    <w:rsid w:val="00481CF8"/>
    <w:rsid w:val="00492C2D"/>
    <w:rsid w:val="004A3D87"/>
    <w:rsid w:val="004B18A9"/>
    <w:rsid w:val="004C38F0"/>
    <w:rsid w:val="004D4F8C"/>
    <w:rsid w:val="004D6B86"/>
    <w:rsid w:val="00504F88"/>
    <w:rsid w:val="0055242C"/>
    <w:rsid w:val="00595412"/>
    <w:rsid w:val="0061747E"/>
    <w:rsid w:val="00641876"/>
    <w:rsid w:val="00645290"/>
    <w:rsid w:val="00684C26"/>
    <w:rsid w:val="006B015B"/>
    <w:rsid w:val="006B0DEB"/>
    <w:rsid w:val="006C162F"/>
    <w:rsid w:val="006D7EE9"/>
    <w:rsid w:val="007244DE"/>
    <w:rsid w:val="0081390C"/>
    <w:rsid w:val="00816831"/>
    <w:rsid w:val="00837D67"/>
    <w:rsid w:val="008747E8"/>
    <w:rsid w:val="008A2A83"/>
    <w:rsid w:val="008A78F1"/>
    <w:rsid w:val="008B768F"/>
    <w:rsid w:val="008F49C2"/>
    <w:rsid w:val="00910F0E"/>
    <w:rsid w:val="009610F0"/>
    <w:rsid w:val="00961AE5"/>
    <w:rsid w:val="009A2C38"/>
    <w:rsid w:val="009F0414"/>
    <w:rsid w:val="00A4757D"/>
    <w:rsid w:val="00A77F6B"/>
    <w:rsid w:val="00A81BB2"/>
    <w:rsid w:val="00AA5C05"/>
    <w:rsid w:val="00B03BA4"/>
    <w:rsid w:val="00B34970"/>
    <w:rsid w:val="00BE0320"/>
    <w:rsid w:val="00C3438C"/>
    <w:rsid w:val="00C5686B"/>
    <w:rsid w:val="00C74024"/>
    <w:rsid w:val="00C83B15"/>
    <w:rsid w:val="00C925C8"/>
    <w:rsid w:val="00CB7F84"/>
    <w:rsid w:val="00CF1B55"/>
    <w:rsid w:val="00D57831"/>
    <w:rsid w:val="00D64E17"/>
    <w:rsid w:val="00DB2E59"/>
    <w:rsid w:val="00DB358F"/>
    <w:rsid w:val="00DC44F1"/>
    <w:rsid w:val="00DF6D26"/>
    <w:rsid w:val="00E45CFE"/>
    <w:rsid w:val="00E70AE8"/>
    <w:rsid w:val="00E7305D"/>
    <w:rsid w:val="00EA780C"/>
    <w:rsid w:val="00EB69D3"/>
    <w:rsid w:val="00EC619A"/>
    <w:rsid w:val="00F31D66"/>
    <w:rsid w:val="00F363EC"/>
    <w:rsid w:val="00F413AC"/>
    <w:rsid w:val="00F571DE"/>
    <w:rsid w:val="00F705FA"/>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4A67E0"/>
  <w15:chartTrackingRefBased/>
  <w15:docId w15:val="{530AE3EC-D9F5-4EC2-9EB5-5E4EC10F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customStyle="1" w:styleId="pspdfkit-8eut5gztkfn71zukw49x824t2">
    <w:name w:val="pspdfkit-8eut5gztkfn71zukw49x824t2"/>
    <w:basedOn w:val="DefaultParagraphFont"/>
    <w:rsid w:val="00243015"/>
  </w:style>
  <w:style w:type="character" w:styleId="Hyperlink">
    <w:name w:val="Hyperlink"/>
    <w:basedOn w:val="DefaultParagraphFont"/>
    <w:uiPriority w:val="99"/>
    <w:unhideWhenUsed/>
    <w:rsid w:val="00060446"/>
    <w:rPr>
      <w:color w:val="0000FF"/>
      <w:u w:val="single"/>
    </w:rPr>
  </w:style>
  <w:style w:type="character" w:styleId="UnresolvedMention">
    <w:name w:val="Unresolved Mention"/>
    <w:basedOn w:val="DefaultParagraphFont"/>
    <w:uiPriority w:val="99"/>
    <w:semiHidden/>
    <w:unhideWhenUsed/>
    <w:rsid w:val="00060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003395">
      <w:bodyDiv w:val="1"/>
      <w:marLeft w:val="0"/>
      <w:marRight w:val="0"/>
      <w:marTop w:val="0"/>
      <w:marBottom w:val="0"/>
      <w:divBdr>
        <w:top w:val="none" w:sz="0" w:space="0" w:color="auto"/>
        <w:left w:val="none" w:sz="0" w:space="0" w:color="auto"/>
        <w:bottom w:val="none" w:sz="0" w:space="0" w:color="auto"/>
        <w:right w:val="none" w:sz="0" w:space="0" w:color="auto"/>
      </w:divBdr>
      <w:divsChild>
        <w:div w:id="459998112">
          <w:marLeft w:val="0"/>
          <w:marRight w:val="0"/>
          <w:marTop w:val="0"/>
          <w:marBottom w:val="0"/>
          <w:divBdr>
            <w:top w:val="none" w:sz="0" w:space="0" w:color="auto"/>
            <w:left w:val="none" w:sz="0" w:space="0" w:color="auto"/>
            <w:bottom w:val="none" w:sz="0" w:space="0" w:color="auto"/>
            <w:right w:val="none" w:sz="0" w:space="0" w:color="auto"/>
          </w:divBdr>
          <w:divsChild>
            <w:div w:id="1354382154">
              <w:marLeft w:val="0"/>
              <w:marRight w:val="0"/>
              <w:marTop w:val="0"/>
              <w:marBottom w:val="0"/>
              <w:divBdr>
                <w:top w:val="none" w:sz="0" w:space="0" w:color="auto"/>
                <w:left w:val="none" w:sz="0" w:space="0" w:color="auto"/>
                <w:bottom w:val="none" w:sz="0" w:space="0" w:color="auto"/>
                <w:right w:val="none" w:sz="0" w:space="0" w:color="auto"/>
              </w:divBdr>
              <w:divsChild>
                <w:div w:id="1232276326">
                  <w:marLeft w:val="0"/>
                  <w:marRight w:val="0"/>
                  <w:marTop w:val="0"/>
                  <w:marBottom w:val="0"/>
                  <w:divBdr>
                    <w:top w:val="none" w:sz="0" w:space="0" w:color="auto"/>
                    <w:left w:val="none" w:sz="0" w:space="0" w:color="auto"/>
                    <w:bottom w:val="none" w:sz="0" w:space="0" w:color="auto"/>
                    <w:right w:val="none" w:sz="0" w:space="0" w:color="auto"/>
                  </w:divBdr>
                  <w:divsChild>
                    <w:div w:id="593588117">
                      <w:marLeft w:val="0"/>
                      <w:marRight w:val="0"/>
                      <w:marTop w:val="0"/>
                      <w:marBottom w:val="0"/>
                      <w:divBdr>
                        <w:top w:val="none" w:sz="0" w:space="0" w:color="auto"/>
                        <w:left w:val="none" w:sz="0" w:space="0" w:color="auto"/>
                        <w:bottom w:val="none" w:sz="0" w:space="0" w:color="auto"/>
                        <w:right w:val="none" w:sz="0" w:space="0" w:color="auto"/>
                      </w:divBdr>
                      <w:divsChild>
                        <w:div w:id="2116516300">
                          <w:marLeft w:val="0"/>
                          <w:marRight w:val="0"/>
                          <w:marTop w:val="0"/>
                          <w:marBottom w:val="0"/>
                          <w:divBdr>
                            <w:top w:val="none" w:sz="0" w:space="0" w:color="auto"/>
                            <w:left w:val="none" w:sz="0" w:space="0" w:color="auto"/>
                            <w:bottom w:val="none" w:sz="0" w:space="0" w:color="auto"/>
                            <w:right w:val="none" w:sz="0" w:space="0" w:color="auto"/>
                          </w:divBdr>
                          <w:divsChild>
                            <w:div w:id="1888636643">
                              <w:marLeft w:val="0"/>
                              <w:marRight w:val="0"/>
                              <w:marTop w:val="0"/>
                              <w:marBottom w:val="0"/>
                              <w:divBdr>
                                <w:top w:val="none" w:sz="0" w:space="0" w:color="auto"/>
                                <w:left w:val="none" w:sz="0" w:space="0" w:color="auto"/>
                                <w:bottom w:val="none" w:sz="0" w:space="0" w:color="auto"/>
                                <w:right w:val="none" w:sz="0" w:space="0" w:color="auto"/>
                              </w:divBdr>
                              <w:divsChild>
                                <w:div w:id="13144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270027">
          <w:marLeft w:val="0"/>
          <w:marRight w:val="0"/>
          <w:marTop w:val="0"/>
          <w:marBottom w:val="0"/>
          <w:divBdr>
            <w:top w:val="none" w:sz="0" w:space="0" w:color="auto"/>
            <w:left w:val="none" w:sz="0" w:space="0" w:color="auto"/>
            <w:bottom w:val="none" w:sz="0" w:space="0" w:color="auto"/>
            <w:right w:val="none" w:sz="0" w:space="0" w:color="auto"/>
          </w:divBdr>
          <w:divsChild>
            <w:div w:id="1296528407">
              <w:marLeft w:val="0"/>
              <w:marRight w:val="0"/>
              <w:marTop w:val="0"/>
              <w:marBottom w:val="0"/>
              <w:divBdr>
                <w:top w:val="none" w:sz="0" w:space="0" w:color="auto"/>
                <w:left w:val="none" w:sz="0" w:space="0" w:color="auto"/>
                <w:bottom w:val="none" w:sz="0" w:space="0" w:color="auto"/>
                <w:right w:val="none" w:sz="0" w:space="0" w:color="auto"/>
              </w:divBdr>
              <w:divsChild>
                <w:div w:id="1421213951">
                  <w:marLeft w:val="0"/>
                  <w:marRight w:val="0"/>
                  <w:marTop w:val="0"/>
                  <w:marBottom w:val="0"/>
                  <w:divBdr>
                    <w:top w:val="none" w:sz="0" w:space="0" w:color="auto"/>
                    <w:left w:val="none" w:sz="0" w:space="0" w:color="auto"/>
                    <w:bottom w:val="none" w:sz="0" w:space="0" w:color="auto"/>
                    <w:right w:val="none" w:sz="0" w:space="0" w:color="auto"/>
                  </w:divBdr>
                  <w:divsChild>
                    <w:div w:id="9140298">
                      <w:marLeft w:val="0"/>
                      <w:marRight w:val="0"/>
                      <w:marTop w:val="0"/>
                      <w:marBottom w:val="0"/>
                      <w:divBdr>
                        <w:top w:val="none" w:sz="0" w:space="0" w:color="auto"/>
                        <w:left w:val="none" w:sz="0" w:space="0" w:color="auto"/>
                        <w:bottom w:val="none" w:sz="0" w:space="0" w:color="auto"/>
                        <w:right w:val="none" w:sz="0" w:space="0" w:color="auto"/>
                      </w:divBdr>
                      <w:divsChild>
                        <w:div w:id="1606696958">
                          <w:marLeft w:val="0"/>
                          <w:marRight w:val="0"/>
                          <w:marTop w:val="0"/>
                          <w:marBottom w:val="0"/>
                          <w:divBdr>
                            <w:top w:val="none" w:sz="0" w:space="0" w:color="auto"/>
                            <w:left w:val="none" w:sz="0" w:space="0" w:color="auto"/>
                            <w:bottom w:val="none" w:sz="0" w:space="0" w:color="auto"/>
                            <w:right w:val="none" w:sz="0" w:space="0" w:color="auto"/>
                          </w:divBdr>
                          <w:divsChild>
                            <w:div w:id="1035080821">
                              <w:marLeft w:val="0"/>
                              <w:marRight w:val="0"/>
                              <w:marTop w:val="0"/>
                              <w:marBottom w:val="0"/>
                              <w:divBdr>
                                <w:top w:val="none" w:sz="0" w:space="0" w:color="auto"/>
                                <w:left w:val="none" w:sz="0" w:space="0" w:color="auto"/>
                                <w:bottom w:val="none" w:sz="0" w:space="0" w:color="auto"/>
                                <w:right w:val="none" w:sz="0" w:space="0" w:color="auto"/>
                              </w:divBdr>
                              <w:divsChild>
                                <w:div w:id="608633873">
                                  <w:marLeft w:val="0"/>
                                  <w:marRight w:val="0"/>
                                  <w:marTop w:val="0"/>
                                  <w:marBottom w:val="0"/>
                                  <w:divBdr>
                                    <w:top w:val="none" w:sz="0" w:space="0" w:color="auto"/>
                                    <w:left w:val="none" w:sz="0" w:space="0" w:color="auto"/>
                                    <w:bottom w:val="none" w:sz="0" w:space="0" w:color="auto"/>
                                    <w:right w:val="none" w:sz="0" w:space="0" w:color="auto"/>
                                  </w:divBdr>
                                  <w:divsChild>
                                    <w:div w:id="317541222">
                                      <w:marLeft w:val="0"/>
                                      <w:marRight w:val="0"/>
                                      <w:marTop w:val="0"/>
                                      <w:marBottom w:val="0"/>
                                      <w:divBdr>
                                        <w:top w:val="none" w:sz="0" w:space="0" w:color="auto"/>
                                        <w:left w:val="none" w:sz="0" w:space="0" w:color="auto"/>
                                        <w:bottom w:val="none" w:sz="0" w:space="0" w:color="auto"/>
                                        <w:right w:val="none" w:sz="0" w:space="0" w:color="auto"/>
                                      </w:divBdr>
                                    </w:div>
                                  </w:divsChild>
                                </w:div>
                                <w:div w:id="967517805">
                                  <w:marLeft w:val="0"/>
                                  <w:marRight w:val="0"/>
                                  <w:marTop w:val="0"/>
                                  <w:marBottom w:val="0"/>
                                  <w:divBdr>
                                    <w:top w:val="none" w:sz="0" w:space="0" w:color="auto"/>
                                    <w:left w:val="none" w:sz="0" w:space="0" w:color="auto"/>
                                    <w:bottom w:val="none" w:sz="0" w:space="0" w:color="auto"/>
                                    <w:right w:val="none" w:sz="0" w:space="0" w:color="auto"/>
                                  </w:divBdr>
                                  <w:divsChild>
                                    <w:div w:id="1982539750">
                                      <w:marLeft w:val="0"/>
                                      <w:marRight w:val="0"/>
                                      <w:marTop w:val="0"/>
                                      <w:marBottom w:val="0"/>
                                      <w:divBdr>
                                        <w:top w:val="none" w:sz="0" w:space="0" w:color="auto"/>
                                        <w:left w:val="none" w:sz="0" w:space="0" w:color="auto"/>
                                        <w:bottom w:val="none" w:sz="0" w:space="0" w:color="auto"/>
                                        <w:right w:val="none" w:sz="0" w:space="0" w:color="auto"/>
                                      </w:divBdr>
                                      <w:divsChild>
                                        <w:div w:id="118763264">
                                          <w:marLeft w:val="0"/>
                                          <w:marRight w:val="0"/>
                                          <w:marTop w:val="0"/>
                                          <w:marBottom w:val="0"/>
                                          <w:divBdr>
                                            <w:top w:val="none" w:sz="0" w:space="0" w:color="auto"/>
                                            <w:left w:val="none" w:sz="0" w:space="0" w:color="auto"/>
                                            <w:bottom w:val="none" w:sz="0" w:space="0" w:color="auto"/>
                                            <w:right w:val="none" w:sz="0" w:space="0" w:color="auto"/>
                                          </w:divBdr>
                                        </w:div>
                                        <w:div w:id="441844675">
                                          <w:marLeft w:val="0"/>
                                          <w:marRight w:val="0"/>
                                          <w:marTop w:val="0"/>
                                          <w:marBottom w:val="0"/>
                                          <w:divBdr>
                                            <w:top w:val="none" w:sz="0" w:space="0" w:color="auto"/>
                                            <w:left w:val="none" w:sz="0" w:space="0" w:color="auto"/>
                                            <w:bottom w:val="none" w:sz="0" w:space="0" w:color="auto"/>
                                            <w:right w:val="none" w:sz="0" w:space="0" w:color="auto"/>
                                          </w:divBdr>
                                        </w:div>
                                        <w:div w:id="1285115752">
                                          <w:marLeft w:val="0"/>
                                          <w:marRight w:val="0"/>
                                          <w:marTop w:val="0"/>
                                          <w:marBottom w:val="0"/>
                                          <w:divBdr>
                                            <w:top w:val="none" w:sz="0" w:space="0" w:color="auto"/>
                                            <w:left w:val="none" w:sz="0" w:space="0" w:color="auto"/>
                                            <w:bottom w:val="none" w:sz="0" w:space="0" w:color="auto"/>
                                            <w:right w:val="none" w:sz="0" w:space="0" w:color="auto"/>
                                          </w:divBdr>
                                        </w:div>
                                        <w:div w:id="1615093883">
                                          <w:marLeft w:val="0"/>
                                          <w:marRight w:val="0"/>
                                          <w:marTop w:val="0"/>
                                          <w:marBottom w:val="0"/>
                                          <w:divBdr>
                                            <w:top w:val="none" w:sz="0" w:space="0" w:color="auto"/>
                                            <w:left w:val="none" w:sz="0" w:space="0" w:color="auto"/>
                                            <w:bottom w:val="none" w:sz="0" w:space="0" w:color="auto"/>
                                            <w:right w:val="none" w:sz="0" w:space="0" w:color="auto"/>
                                          </w:divBdr>
                                        </w:div>
                                        <w:div w:id="1741322767">
                                          <w:marLeft w:val="0"/>
                                          <w:marRight w:val="0"/>
                                          <w:marTop w:val="0"/>
                                          <w:marBottom w:val="0"/>
                                          <w:divBdr>
                                            <w:top w:val="none" w:sz="0" w:space="0" w:color="auto"/>
                                            <w:left w:val="none" w:sz="0" w:space="0" w:color="auto"/>
                                            <w:bottom w:val="none" w:sz="0" w:space="0" w:color="auto"/>
                                            <w:right w:val="none" w:sz="0" w:space="0" w:color="auto"/>
                                          </w:divBdr>
                                        </w:div>
                                        <w:div w:id="1187906230">
                                          <w:marLeft w:val="0"/>
                                          <w:marRight w:val="0"/>
                                          <w:marTop w:val="0"/>
                                          <w:marBottom w:val="0"/>
                                          <w:divBdr>
                                            <w:top w:val="none" w:sz="0" w:space="0" w:color="auto"/>
                                            <w:left w:val="none" w:sz="0" w:space="0" w:color="auto"/>
                                            <w:bottom w:val="none" w:sz="0" w:space="0" w:color="auto"/>
                                            <w:right w:val="none" w:sz="0" w:space="0" w:color="auto"/>
                                          </w:divBdr>
                                        </w:div>
                                        <w:div w:id="409815129">
                                          <w:marLeft w:val="0"/>
                                          <w:marRight w:val="0"/>
                                          <w:marTop w:val="0"/>
                                          <w:marBottom w:val="0"/>
                                          <w:divBdr>
                                            <w:top w:val="none" w:sz="0" w:space="0" w:color="auto"/>
                                            <w:left w:val="none" w:sz="0" w:space="0" w:color="auto"/>
                                            <w:bottom w:val="none" w:sz="0" w:space="0" w:color="auto"/>
                                            <w:right w:val="none" w:sz="0" w:space="0" w:color="auto"/>
                                          </w:divBdr>
                                        </w:div>
                                        <w:div w:id="400370219">
                                          <w:marLeft w:val="0"/>
                                          <w:marRight w:val="0"/>
                                          <w:marTop w:val="0"/>
                                          <w:marBottom w:val="0"/>
                                          <w:divBdr>
                                            <w:top w:val="none" w:sz="0" w:space="0" w:color="auto"/>
                                            <w:left w:val="none" w:sz="0" w:space="0" w:color="auto"/>
                                            <w:bottom w:val="none" w:sz="0" w:space="0" w:color="auto"/>
                                            <w:right w:val="none" w:sz="0" w:space="0" w:color="auto"/>
                                          </w:divBdr>
                                        </w:div>
                                        <w:div w:id="1025638509">
                                          <w:marLeft w:val="0"/>
                                          <w:marRight w:val="0"/>
                                          <w:marTop w:val="0"/>
                                          <w:marBottom w:val="0"/>
                                          <w:divBdr>
                                            <w:top w:val="none" w:sz="0" w:space="0" w:color="auto"/>
                                            <w:left w:val="none" w:sz="0" w:space="0" w:color="auto"/>
                                            <w:bottom w:val="none" w:sz="0" w:space="0" w:color="auto"/>
                                            <w:right w:val="none" w:sz="0" w:space="0" w:color="auto"/>
                                          </w:divBdr>
                                        </w:div>
                                        <w:div w:id="1864858862">
                                          <w:marLeft w:val="0"/>
                                          <w:marRight w:val="0"/>
                                          <w:marTop w:val="0"/>
                                          <w:marBottom w:val="0"/>
                                          <w:divBdr>
                                            <w:top w:val="none" w:sz="0" w:space="0" w:color="auto"/>
                                            <w:left w:val="none" w:sz="0" w:space="0" w:color="auto"/>
                                            <w:bottom w:val="none" w:sz="0" w:space="0" w:color="auto"/>
                                            <w:right w:val="none" w:sz="0" w:space="0" w:color="auto"/>
                                          </w:divBdr>
                                        </w:div>
                                        <w:div w:id="1501047384">
                                          <w:marLeft w:val="0"/>
                                          <w:marRight w:val="0"/>
                                          <w:marTop w:val="0"/>
                                          <w:marBottom w:val="0"/>
                                          <w:divBdr>
                                            <w:top w:val="none" w:sz="0" w:space="0" w:color="auto"/>
                                            <w:left w:val="none" w:sz="0" w:space="0" w:color="auto"/>
                                            <w:bottom w:val="none" w:sz="0" w:space="0" w:color="auto"/>
                                            <w:right w:val="none" w:sz="0" w:space="0" w:color="auto"/>
                                          </w:divBdr>
                                        </w:div>
                                        <w:div w:id="20053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2191">
                              <w:marLeft w:val="0"/>
                              <w:marRight w:val="0"/>
                              <w:marTop w:val="0"/>
                              <w:marBottom w:val="0"/>
                              <w:divBdr>
                                <w:top w:val="none" w:sz="0" w:space="0" w:color="auto"/>
                                <w:left w:val="none" w:sz="0" w:space="0" w:color="auto"/>
                                <w:bottom w:val="none" w:sz="0" w:space="0" w:color="auto"/>
                                <w:right w:val="none" w:sz="0" w:space="0" w:color="auto"/>
                              </w:divBdr>
                              <w:divsChild>
                                <w:div w:id="16714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1178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7766430">
      <w:bodyDiv w:val="1"/>
      <w:marLeft w:val="0"/>
      <w:marRight w:val="0"/>
      <w:marTop w:val="0"/>
      <w:marBottom w:val="0"/>
      <w:divBdr>
        <w:top w:val="none" w:sz="0" w:space="0" w:color="auto"/>
        <w:left w:val="none" w:sz="0" w:space="0" w:color="auto"/>
        <w:bottom w:val="none" w:sz="0" w:space="0" w:color="auto"/>
        <w:right w:val="none" w:sz="0" w:space="0" w:color="auto"/>
      </w:divBdr>
    </w:div>
    <w:div w:id="96642454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372902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291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ndex.php?title=Linear_regression&amp;oldid=103282049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agencyanalytics.com/blog/instagram-metrics-to-measure-succes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towardsdatascience.com/getting-rich-quick-with-machine-learning-and-stock-market-predictions-696802da94f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priya206.medium.com/sales-prediction-using-python-for-machine-learning-6a76e4d63e71" TargetMode="External"/><Relationship Id="rId20" Type="http://schemas.openxmlformats.org/officeDocument/2006/relationships/hyperlink" Target="https://www.analyticsvidhya.com/blog/2018/08/k-nearest-neighbor-introduction-regression-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watermelonwebworks.com/google-analytics-users-vs-sessions-vs-pageviews/"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statisticsbyjim.com/regression/interpret-r-squared-regress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oria\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w:rsidRDefault="00397679"&gt;&lt;w:r&gt;&lt;w:t&gt;PREDICTING APPLE STOCK PRICES&lt;/w:t&gt;&lt;/w:r&gt;&lt;/w:p&gt;&lt;w:sectPr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19</TotalTime>
  <Pages>12</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Prada Moore</cp:lastModifiedBy>
  <cp:revision>3</cp:revision>
  <cp:lastPrinted>2021-07-19T04:42:00Z</cp:lastPrinted>
  <dcterms:created xsi:type="dcterms:W3CDTF">2021-07-19T04:41:00Z</dcterms:created>
  <dcterms:modified xsi:type="dcterms:W3CDTF">2021-07-19T04:47:00Z</dcterms:modified>
</cp:coreProperties>
</file>